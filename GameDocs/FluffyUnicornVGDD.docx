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30AE" w14:textId="77777777" w:rsidR="001E7F61" w:rsidRPr="0054409E" w:rsidRDefault="0054409E">
      <w:pPr>
        <w:pStyle w:val="Title"/>
        <w:rPr>
          <w:rFonts w:ascii="Comic Sans MS" w:hAnsi="Comic Sans MS"/>
          <w:color w:val="0D0D0D" w:themeColor="text1" w:themeTint="F2"/>
        </w:rPr>
      </w:pPr>
      <w:bookmarkStart w:id="0" w:name="_GoBack"/>
      <w:bookmarkEnd w:id="0"/>
      <w:r w:rsidRPr="0054409E">
        <w:rPr>
          <w:rFonts w:ascii="Comic Sans MS" w:hAnsi="Comic Sans MS"/>
          <w:color w:val="0D0D0D" w:themeColor="text1" w:themeTint="F2"/>
        </w:rPr>
        <w:t>Fluffy Unicorn</w:t>
      </w:r>
    </w:p>
    <w:p w14:paraId="4BE584C3" w14:textId="77777777" w:rsidR="0091561D" w:rsidRDefault="0091561D" w:rsidP="0091561D">
      <w:pPr>
        <w:rPr>
          <w:noProof/>
          <w:lang w:eastAsia="en-US"/>
        </w:rPr>
      </w:pPr>
    </w:p>
    <w:p w14:paraId="3F2308ED" w14:textId="77777777" w:rsidR="00C433A2" w:rsidRPr="0091561D" w:rsidRDefault="00321C79" w:rsidP="0091561D">
      <w:r>
        <w:rPr>
          <w:noProof/>
          <w:lang w:eastAsia="en-US"/>
        </w:rPr>
        <w:drawing>
          <wp:inline distT="0" distB="0" distL="0" distR="0" wp14:anchorId="5130F798" wp14:editId="5E975949">
            <wp:extent cx="4512296" cy="33432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orghini-aventador-black-h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296" cy="3343275"/>
                    </a:xfrm>
                    <a:prstGeom prst="rect">
                      <a:avLst/>
                    </a:prstGeom>
                  </pic:spPr>
                </pic:pic>
              </a:graphicData>
            </a:graphic>
          </wp:inline>
        </w:drawing>
      </w:r>
    </w:p>
    <w:p w14:paraId="3E1A4F01" w14:textId="77777777" w:rsidR="001E7F61" w:rsidRPr="0054409E" w:rsidRDefault="00B73094">
      <w:pPr>
        <w:pStyle w:val="Heading1"/>
        <w:rPr>
          <w:rFonts w:ascii="Comic Sans MS" w:hAnsi="Comic Sans MS"/>
          <w:color w:val="0D0D0D" w:themeColor="text1" w:themeTint="F2"/>
        </w:rPr>
      </w:pPr>
      <w:r>
        <w:rPr>
          <w:rFonts w:ascii="Comic Sans MS" w:hAnsi="Comic Sans MS"/>
          <w:color w:val="0D0D0D" w:themeColor="text1" w:themeTint="F2"/>
        </w:rPr>
        <w:t>Fluffy Unicorn (Mobile App)</w:t>
      </w:r>
    </w:p>
    <w:p w14:paraId="1255AA37" w14:textId="77777777" w:rsidR="00227EF4" w:rsidRPr="00227EF4" w:rsidRDefault="00B73094" w:rsidP="00227EF4">
      <w:r>
        <w:t>Side scrolling shooter game</w:t>
      </w:r>
    </w:p>
    <w:p w14:paraId="7B6FB314" w14:textId="77777777" w:rsidR="0088018F" w:rsidRPr="0054409E" w:rsidRDefault="0088018F" w:rsidP="0088018F">
      <w:pPr>
        <w:pStyle w:val="TOCHeading"/>
        <w:rPr>
          <w:rFonts w:ascii="Comic Sans MS" w:hAnsi="Comic Sans MS" w:cs="Arial"/>
          <w:color w:val="0D0D0D" w:themeColor="text1" w:themeTint="F2"/>
        </w:rPr>
      </w:pPr>
      <w:bookmarkStart w:id="1" w:name="_Toc354153809"/>
      <w:r w:rsidRPr="0054409E">
        <w:rPr>
          <w:rFonts w:ascii="Comic Sans MS" w:hAnsi="Comic Sans MS" w:cs="Arial"/>
          <w:color w:val="0D0D0D" w:themeColor="text1" w:themeTint="F2"/>
        </w:rPr>
        <w:t>Table of Contents</w:t>
      </w:r>
      <w:bookmarkEnd w:id="1"/>
    </w:p>
    <w:p w14:paraId="073601D4" w14:textId="77777777" w:rsidR="0088018F" w:rsidRDefault="0088018F" w:rsidP="0088018F">
      <w:pPr>
        <w:pStyle w:val="TOC1"/>
        <w:tabs>
          <w:tab w:val="right" w:leader="dot" w:pos="9350"/>
        </w:tabs>
        <w:rPr>
          <w:noProof/>
        </w:rPr>
      </w:pPr>
      <w:r w:rsidRPr="00475807">
        <w:rPr>
          <w:rFonts w:cs="Arial"/>
        </w:rPr>
        <w:fldChar w:fldCharType="begin"/>
      </w:r>
      <w:r w:rsidRPr="00475807">
        <w:rPr>
          <w:rFonts w:cs="Arial"/>
        </w:rPr>
        <w:instrText xml:space="preserve"> TOC \o "1-3" \h \z \u </w:instrText>
      </w:r>
      <w:r w:rsidRPr="00475807">
        <w:rPr>
          <w:rFonts w:cs="Arial"/>
        </w:rPr>
        <w:fldChar w:fldCharType="separate"/>
      </w:r>
      <w:hyperlink w:anchor="_Toc354153809" w:history="1">
        <w:r w:rsidRPr="00676FE1">
          <w:rPr>
            <w:rStyle w:val="Hyperlink"/>
            <w:rFonts w:cs="Arial"/>
            <w:noProof/>
          </w:rPr>
          <w:t>Table of Contents</w:t>
        </w:r>
        <w:r>
          <w:rPr>
            <w:noProof/>
            <w:webHidden/>
          </w:rPr>
          <w:tab/>
        </w:r>
      </w:hyperlink>
      <w:r w:rsidR="00D759EB">
        <w:rPr>
          <w:noProof/>
        </w:rPr>
        <w:t>1</w:t>
      </w:r>
    </w:p>
    <w:p w14:paraId="3DF0C35C" w14:textId="77777777" w:rsidR="004148E2" w:rsidRPr="004148E2" w:rsidRDefault="000C4EEB" w:rsidP="004148E2">
      <w:pPr>
        <w:pStyle w:val="TOC1"/>
        <w:tabs>
          <w:tab w:val="left" w:pos="440"/>
          <w:tab w:val="right" w:leader="dot" w:pos="9350"/>
        </w:tabs>
        <w:rPr>
          <w:rFonts w:eastAsia="Times New Roman" w:cs="Times New Roman"/>
          <w:noProof/>
          <w:lang w:eastAsia="en-CA"/>
        </w:rPr>
      </w:pPr>
      <w:hyperlink w:anchor="_Toc354153810" w:history="1">
        <w:r w:rsidR="004148E2">
          <w:rPr>
            <w:rStyle w:val="Hyperlink"/>
            <w:rFonts w:cs="Arial"/>
            <w:noProof/>
          </w:rPr>
          <w:t>2</w:t>
        </w:r>
        <w:r w:rsidR="004148E2">
          <w:rPr>
            <w:rFonts w:eastAsia="Times New Roman" w:cs="Times New Roman"/>
            <w:noProof/>
            <w:lang w:eastAsia="en-CA"/>
          </w:rPr>
          <w:tab/>
        </w:r>
        <w:r w:rsidR="004148E2" w:rsidRPr="00676FE1">
          <w:rPr>
            <w:rStyle w:val="Hyperlink"/>
            <w:rFonts w:cs="Arial"/>
            <w:iCs/>
            <w:noProof/>
          </w:rPr>
          <w:t>T</w:t>
        </w:r>
        <w:r w:rsidR="0018248A">
          <w:rPr>
            <w:rStyle w:val="Hyperlink"/>
            <w:rFonts w:cs="Arial"/>
            <w:iCs/>
            <w:noProof/>
          </w:rPr>
          <w:t>eam Personnel</w:t>
        </w:r>
        <w:r w:rsidR="004148E2">
          <w:rPr>
            <w:noProof/>
            <w:webHidden/>
          </w:rPr>
          <w:tab/>
        </w:r>
      </w:hyperlink>
    </w:p>
    <w:p w14:paraId="588373BE" w14:textId="77777777" w:rsidR="0088018F" w:rsidRDefault="000C4EEB" w:rsidP="0088018F">
      <w:pPr>
        <w:pStyle w:val="TOC1"/>
        <w:tabs>
          <w:tab w:val="left" w:pos="440"/>
          <w:tab w:val="right" w:leader="dot" w:pos="9350"/>
        </w:tabs>
        <w:rPr>
          <w:rFonts w:eastAsia="Times New Roman" w:cs="Times New Roman"/>
          <w:noProof/>
          <w:lang w:eastAsia="en-CA"/>
        </w:rPr>
      </w:pPr>
      <w:hyperlink w:anchor="_Toc354153810" w:history="1">
        <w:r w:rsidR="0088018F">
          <w:rPr>
            <w:rStyle w:val="Hyperlink"/>
            <w:rFonts w:cs="Arial"/>
            <w:noProof/>
          </w:rPr>
          <w:t>3</w:t>
        </w:r>
        <w:r w:rsidR="0088018F">
          <w:rPr>
            <w:rFonts w:eastAsia="Times New Roman" w:cs="Times New Roman"/>
            <w:noProof/>
            <w:lang w:eastAsia="en-CA"/>
          </w:rPr>
          <w:tab/>
        </w:r>
        <w:r w:rsidR="0088018F" w:rsidRPr="00676FE1">
          <w:rPr>
            <w:rStyle w:val="Hyperlink"/>
            <w:rFonts w:cs="Arial"/>
            <w:iCs/>
            <w:noProof/>
          </w:rPr>
          <w:t>Target Audience</w:t>
        </w:r>
        <w:r w:rsidR="0088018F">
          <w:rPr>
            <w:noProof/>
            <w:webHidden/>
          </w:rPr>
          <w:tab/>
        </w:r>
      </w:hyperlink>
    </w:p>
    <w:p w14:paraId="45FC1943" w14:textId="77777777" w:rsidR="0088018F" w:rsidRDefault="000C4EEB" w:rsidP="0088018F">
      <w:pPr>
        <w:pStyle w:val="TOC1"/>
        <w:tabs>
          <w:tab w:val="left" w:pos="440"/>
          <w:tab w:val="right" w:leader="dot" w:pos="9350"/>
        </w:tabs>
        <w:rPr>
          <w:noProof/>
        </w:rPr>
      </w:pPr>
      <w:hyperlink w:anchor="_Toc354153811" w:history="1">
        <w:r w:rsidR="0088018F">
          <w:rPr>
            <w:rStyle w:val="Hyperlink"/>
            <w:rFonts w:eastAsia="Times New Roman" w:cs="Arial"/>
            <w:noProof/>
          </w:rPr>
          <w:t>4</w:t>
        </w:r>
        <w:r w:rsidR="0088018F">
          <w:rPr>
            <w:rFonts w:eastAsia="Times New Roman" w:cs="Times New Roman"/>
            <w:noProof/>
            <w:lang w:eastAsia="en-CA"/>
          </w:rPr>
          <w:tab/>
        </w:r>
        <w:r w:rsidR="0088018F" w:rsidRPr="00676FE1">
          <w:rPr>
            <w:rStyle w:val="Hyperlink"/>
            <w:rFonts w:cs="Arial"/>
            <w:iCs/>
            <w:noProof/>
          </w:rPr>
          <w:t>Visual Style</w:t>
        </w:r>
        <w:r w:rsidR="00774B97">
          <w:rPr>
            <w:rStyle w:val="Hyperlink"/>
            <w:rFonts w:cs="Arial"/>
            <w:iCs/>
            <w:noProof/>
          </w:rPr>
          <w:t xml:space="preserve"> and </w:t>
        </w:r>
        <w:r w:rsidR="006879A5">
          <w:rPr>
            <w:rStyle w:val="Hyperlink"/>
            <w:rFonts w:cs="Arial"/>
            <w:iCs/>
            <w:noProof/>
          </w:rPr>
          <w:t>Game Platforms</w:t>
        </w:r>
        <w:r w:rsidR="0088018F">
          <w:rPr>
            <w:noProof/>
            <w:webHidden/>
          </w:rPr>
          <w:tab/>
          <w:t>5</w:t>
        </w:r>
      </w:hyperlink>
    </w:p>
    <w:p w14:paraId="736205FD" w14:textId="77777777" w:rsidR="0088018F" w:rsidRDefault="000C4EEB" w:rsidP="0088018F">
      <w:pPr>
        <w:pStyle w:val="TOC1"/>
        <w:tabs>
          <w:tab w:val="left" w:pos="440"/>
          <w:tab w:val="right" w:leader="dot" w:pos="9350"/>
        </w:tabs>
        <w:rPr>
          <w:rFonts w:eastAsia="Times New Roman" w:cs="Times New Roman"/>
          <w:noProof/>
          <w:lang w:eastAsia="en-CA"/>
        </w:rPr>
      </w:pPr>
      <w:hyperlink w:anchor="_Toc354153814" w:history="1">
        <w:r w:rsidR="00C1112F">
          <w:rPr>
            <w:rStyle w:val="Hyperlink"/>
            <w:rFonts w:cs="Arial"/>
            <w:noProof/>
          </w:rPr>
          <w:t>5</w:t>
        </w:r>
        <w:r w:rsidR="0088018F">
          <w:rPr>
            <w:rFonts w:eastAsia="Times New Roman" w:cs="Times New Roman"/>
            <w:noProof/>
            <w:lang w:eastAsia="en-CA"/>
          </w:rPr>
          <w:tab/>
        </w:r>
        <w:r w:rsidR="00CC4909" w:rsidRPr="00CC4909">
          <w:rPr>
            <w:rStyle w:val="Hyperlink"/>
            <w:rFonts w:cs="Arial"/>
            <w:noProof/>
          </w:rPr>
          <w:t>Game Mechanics</w:t>
        </w:r>
        <w:r w:rsidR="00F56709">
          <w:rPr>
            <w:rStyle w:val="Hyperlink"/>
            <w:rFonts w:cs="Arial"/>
            <w:noProof/>
          </w:rPr>
          <w:t xml:space="preserve"> </w:t>
        </w:r>
        <w:r w:rsidR="00F56709">
          <w:rPr>
            <w:rFonts w:cs="Arial"/>
          </w:rPr>
          <w:t>AI (Artificial Intelligence)……………………………………………………….…………………………..</w:t>
        </w:r>
        <w:r w:rsidR="0088018F">
          <w:rPr>
            <w:noProof/>
            <w:webHidden/>
          </w:rPr>
          <w:tab/>
        </w:r>
        <w:r w:rsidR="00C1112F">
          <w:rPr>
            <w:noProof/>
            <w:webHidden/>
          </w:rPr>
          <w:t>6</w:t>
        </w:r>
      </w:hyperlink>
    </w:p>
    <w:p w14:paraId="128CB545" w14:textId="77777777" w:rsidR="0088018F" w:rsidRDefault="000C4EEB" w:rsidP="001216EF">
      <w:pPr>
        <w:pStyle w:val="TOC1"/>
        <w:tabs>
          <w:tab w:val="left" w:pos="440"/>
          <w:tab w:val="right" w:leader="dot" w:pos="9350"/>
        </w:tabs>
        <w:rPr>
          <w:rFonts w:eastAsia="Times New Roman" w:cs="Times New Roman"/>
          <w:noProof/>
          <w:lang w:eastAsia="en-CA"/>
        </w:rPr>
      </w:pPr>
      <w:hyperlink w:anchor="_Toc354153815" w:history="1">
        <w:r w:rsidR="00C1112F">
          <w:rPr>
            <w:rStyle w:val="Hyperlink"/>
            <w:rFonts w:cs="Arial"/>
            <w:noProof/>
          </w:rPr>
          <w:t>6</w:t>
        </w:r>
        <w:r w:rsidR="005B0B5E">
          <w:rPr>
            <w:rFonts w:eastAsia="Times New Roman" w:cs="Times New Roman"/>
            <w:noProof/>
            <w:lang w:eastAsia="en-CA"/>
          </w:rPr>
          <w:t xml:space="preserve">     </w:t>
        </w:r>
        <w:r w:rsidR="00C8177A" w:rsidRPr="00C8177A">
          <w:rPr>
            <w:rFonts w:eastAsia="Times New Roman" w:cs="Times New Roman"/>
            <w:noProof/>
            <w:lang w:eastAsia="en-CA"/>
          </w:rPr>
          <w:t>Controls</w:t>
        </w:r>
        <w:r w:rsidR="0088018F">
          <w:rPr>
            <w:noProof/>
            <w:webHidden/>
          </w:rPr>
          <w:tab/>
        </w:r>
      </w:hyperlink>
      <w:r w:rsidR="005A09C8">
        <w:rPr>
          <w:noProof/>
        </w:rPr>
        <w:t>7</w:t>
      </w:r>
    </w:p>
    <w:p w14:paraId="3B12E35F" w14:textId="77777777" w:rsidR="001E7F61" w:rsidRDefault="0088018F" w:rsidP="0088018F">
      <w:pPr>
        <w:rPr>
          <w:rFonts w:cs="Arial"/>
        </w:rPr>
      </w:pPr>
      <w:r w:rsidRPr="00475807">
        <w:rPr>
          <w:rFonts w:cs="Arial"/>
        </w:rPr>
        <w:fldChar w:fldCharType="end"/>
      </w:r>
      <w:r w:rsidR="005A09C8">
        <w:rPr>
          <w:rFonts w:cs="Arial"/>
        </w:rPr>
        <w:t>7</w:t>
      </w:r>
      <w:r w:rsidR="000D0442">
        <w:rPr>
          <w:rFonts w:cs="Arial"/>
        </w:rPr>
        <w:t xml:space="preserve"> </w:t>
      </w:r>
      <w:r w:rsidR="00A21D7E">
        <w:rPr>
          <w:rFonts w:cs="Arial"/>
        </w:rPr>
        <w:t xml:space="preserve">  </w:t>
      </w:r>
      <w:r w:rsidR="005B0B5E">
        <w:rPr>
          <w:rFonts w:cs="Arial"/>
        </w:rPr>
        <w:t xml:space="preserve"> </w:t>
      </w:r>
      <w:r w:rsidR="000D0442">
        <w:rPr>
          <w:rFonts w:cs="Arial"/>
        </w:rPr>
        <w:t>User Interface ……………………………………………………</w:t>
      </w:r>
      <w:r w:rsidR="00304EB3">
        <w:rPr>
          <w:rFonts w:cs="Arial"/>
        </w:rPr>
        <w:t>………………………………………………………………………………</w:t>
      </w:r>
      <w:r w:rsidR="0086360E">
        <w:rPr>
          <w:rFonts w:cs="Arial"/>
        </w:rPr>
        <w:t>…</w:t>
      </w:r>
      <w:r w:rsidR="00324567">
        <w:rPr>
          <w:rFonts w:cs="Arial"/>
        </w:rPr>
        <w:t>8</w:t>
      </w:r>
    </w:p>
    <w:p w14:paraId="5EA97C0A" w14:textId="77777777" w:rsidR="000E7BC0" w:rsidRDefault="006023DE" w:rsidP="0088018F">
      <w:pPr>
        <w:rPr>
          <w:rFonts w:cs="Arial"/>
        </w:rPr>
      </w:pPr>
      <w:r>
        <w:rPr>
          <w:rFonts w:cs="Arial"/>
        </w:rPr>
        <w:t>8</w:t>
      </w:r>
      <w:r w:rsidR="00287FDC">
        <w:rPr>
          <w:rFonts w:cs="Arial"/>
        </w:rPr>
        <w:t xml:space="preserve">    Scalability</w:t>
      </w:r>
      <w:r w:rsidR="005B0B5E">
        <w:rPr>
          <w:rFonts w:cs="Arial"/>
        </w:rPr>
        <w:t xml:space="preserve"> and Mobile Awareness </w:t>
      </w:r>
      <w:r w:rsidR="000E7BC0">
        <w:rPr>
          <w:rFonts w:cs="Arial"/>
        </w:rPr>
        <w:t>………………………………………………</w:t>
      </w:r>
      <w:r w:rsidR="005B0B5E">
        <w:rPr>
          <w:rFonts w:cs="Arial"/>
        </w:rPr>
        <w:t>…………</w:t>
      </w:r>
      <w:r w:rsidR="000E7BC0">
        <w:rPr>
          <w:rFonts w:cs="Arial"/>
        </w:rPr>
        <w:t>……………………………</w:t>
      </w:r>
      <w:r w:rsidR="00287FDC">
        <w:rPr>
          <w:rFonts w:cs="Arial"/>
        </w:rPr>
        <w:t>……………</w:t>
      </w:r>
      <w:r w:rsidR="00324567">
        <w:rPr>
          <w:rFonts w:cs="Arial"/>
        </w:rPr>
        <w:t>…</w:t>
      </w:r>
      <w:r w:rsidR="00287FDC">
        <w:rPr>
          <w:rFonts w:cs="Arial"/>
        </w:rPr>
        <w:t xml:space="preserve"> </w:t>
      </w:r>
      <w:r w:rsidR="00324567">
        <w:rPr>
          <w:rFonts w:cs="Arial"/>
        </w:rPr>
        <w:t>9</w:t>
      </w:r>
    </w:p>
    <w:p w14:paraId="2708853E" w14:textId="77777777" w:rsidR="005B59DE" w:rsidRDefault="006023DE" w:rsidP="005B59DE">
      <w:pPr>
        <w:rPr>
          <w:rFonts w:cs="Arial"/>
        </w:rPr>
      </w:pPr>
      <w:r>
        <w:rPr>
          <w:rFonts w:cs="Arial"/>
        </w:rPr>
        <w:t>10</w:t>
      </w:r>
      <w:r w:rsidR="005B59DE">
        <w:rPr>
          <w:rFonts w:cs="Arial"/>
        </w:rPr>
        <w:t xml:space="preserve">   Creative Extras …………………………………………………………………………………………………….…………………………..11</w:t>
      </w:r>
    </w:p>
    <w:p w14:paraId="0CEC6DCC" w14:textId="77777777" w:rsidR="005B59DE" w:rsidRDefault="005B59DE" w:rsidP="00537719">
      <w:pPr>
        <w:rPr>
          <w:rFonts w:cs="Arial"/>
        </w:rPr>
      </w:pPr>
    </w:p>
    <w:p w14:paraId="653CEF84" w14:textId="77777777" w:rsidR="005A3DB4" w:rsidRDefault="005A3DB4" w:rsidP="0088018F">
      <w:pPr>
        <w:rPr>
          <w:rFonts w:cs="Arial"/>
        </w:rPr>
      </w:pPr>
    </w:p>
    <w:p w14:paraId="6DBD94EF" w14:textId="77777777" w:rsidR="0018248A" w:rsidRPr="0054409E" w:rsidRDefault="00B66081" w:rsidP="0018248A">
      <w:pPr>
        <w:pStyle w:val="Heading1"/>
        <w:rPr>
          <w:rFonts w:ascii="Comic Sans MS" w:hAnsi="Comic Sans MS"/>
          <w:color w:val="000000" w:themeColor="text1"/>
        </w:rPr>
      </w:pPr>
      <w:r w:rsidRPr="0054409E">
        <w:rPr>
          <w:rFonts w:ascii="Comic Sans MS" w:hAnsi="Comic Sans MS"/>
          <w:color w:val="000000" w:themeColor="text1"/>
        </w:rPr>
        <w:t>2</w:t>
      </w:r>
      <w:r w:rsidR="0018248A" w:rsidRPr="0054409E">
        <w:rPr>
          <w:rFonts w:ascii="Comic Sans MS" w:hAnsi="Comic Sans MS"/>
          <w:color w:val="000000" w:themeColor="text1"/>
        </w:rPr>
        <w:t>. Team Personnel</w:t>
      </w:r>
    </w:p>
    <w:p w14:paraId="1D0789F1" w14:textId="77777777" w:rsidR="0018248A" w:rsidRDefault="0018248A" w:rsidP="0088018F">
      <w:pPr>
        <w:rPr>
          <w:rFonts w:cs="Arial"/>
        </w:rPr>
      </w:pPr>
    </w:p>
    <w:p w14:paraId="4543926E" w14:textId="77777777" w:rsidR="00CF0E69" w:rsidRDefault="00CF0E69" w:rsidP="0088018F">
      <w:pPr>
        <w:rPr>
          <w:rFonts w:cs="Arial"/>
        </w:rPr>
      </w:pPr>
      <w:r>
        <w:rPr>
          <w:rFonts w:cs="Arial"/>
        </w:rPr>
        <w:t>Director and Programming Lead: Alexander Sanchez</w:t>
      </w:r>
    </w:p>
    <w:p w14:paraId="4C55626C" w14:textId="77777777" w:rsidR="00CF0E69" w:rsidRDefault="00CF0E69" w:rsidP="0088018F">
      <w:pPr>
        <w:rPr>
          <w:rFonts w:cs="Arial"/>
        </w:rPr>
      </w:pPr>
      <w:r>
        <w:rPr>
          <w:rFonts w:cs="Arial"/>
        </w:rPr>
        <w:t xml:space="preserve">Visual </w:t>
      </w:r>
      <w:proofErr w:type="gramStart"/>
      <w:r>
        <w:rPr>
          <w:rFonts w:cs="Arial"/>
        </w:rPr>
        <w:t>Artist :</w:t>
      </w:r>
      <w:proofErr w:type="gramEnd"/>
      <w:r>
        <w:rPr>
          <w:rFonts w:cs="Arial"/>
        </w:rPr>
        <w:t xml:space="preserve"> Alexander Sanchez</w:t>
      </w:r>
    </w:p>
    <w:p w14:paraId="02ADA89F" w14:textId="77777777" w:rsidR="00E82FCB" w:rsidRDefault="00E82FCB" w:rsidP="0088018F">
      <w:pPr>
        <w:rPr>
          <w:rFonts w:cs="Arial"/>
        </w:rPr>
      </w:pPr>
      <w:r>
        <w:rPr>
          <w:rFonts w:cs="Arial"/>
        </w:rPr>
        <w:t xml:space="preserve">Programming intern: </w:t>
      </w:r>
      <w:r w:rsidR="00B73094">
        <w:rPr>
          <w:rFonts w:cs="Arial"/>
        </w:rPr>
        <w:t>Jim</w:t>
      </w:r>
      <w:r>
        <w:rPr>
          <w:rFonts w:cs="Arial"/>
        </w:rPr>
        <w:t xml:space="preserve"> </w:t>
      </w:r>
    </w:p>
    <w:p w14:paraId="5B2A9801" w14:textId="77777777" w:rsidR="005A3DB4" w:rsidRPr="0054409E" w:rsidRDefault="005A3DB4" w:rsidP="005A3DB4">
      <w:pPr>
        <w:pStyle w:val="Heading1"/>
        <w:rPr>
          <w:rFonts w:ascii="Comic Sans MS" w:hAnsi="Comic Sans MS"/>
          <w:color w:val="000000" w:themeColor="text1"/>
        </w:rPr>
      </w:pPr>
      <w:r w:rsidRPr="0054409E">
        <w:rPr>
          <w:rFonts w:ascii="Comic Sans MS" w:hAnsi="Comic Sans MS"/>
          <w:color w:val="000000" w:themeColor="text1"/>
        </w:rPr>
        <w:t>3. Target Audience</w:t>
      </w:r>
    </w:p>
    <w:p w14:paraId="0C1639B5" w14:textId="77777777" w:rsidR="005A3DB4" w:rsidRDefault="005A3DB4" w:rsidP="005A3DB4"/>
    <w:p w14:paraId="4BB088FB" w14:textId="77777777" w:rsidR="005A3DB4" w:rsidRPr="00F16A76" w:rsidRDefault="005A3DB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sidRPr="00144B87">
        <w:rPr>
          <w:rFonts w:ascii="Adobe Fan Heiti Std B" w:eastAsia="Adobe Fan Heiti Std B" w:hAnsi="Adobe Fan Heiti Std B"/>
          <w:sz w:val="24"/>
          <w:szCs w:val="24"/>
        </w:rPr>
        <w:t xml:space="preserve">General audience </w:t>
      </w:r>
    </w:p>
    <w:p w14:paraId="4E83CFD0" w14:textId="77777777" w:rsidR="00F16A76" w:rsidRPr="00F16A76" w:rsidRDefault="00B73094"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sz w:val="24"/>
          <w:szCs w:val="24"/>
        </w:rPr>
        <w:t>Video game fanatics</w:t>
      </w:r>
    </w:p>
    <w:p w14:paraId="31C8351B" w14:textId="77777777" w:rsidR="00F16A76" w:rsidRPr="00144B87" w:rsidRDefault="00EC287D" w:rsidP="005A3DB4">
      <w:pPr>
        <w:pStyle w:val="ListParagraph"/>
        <w:numPr>
          <w:ilvl w:val="0"/>
          <w:numId w:val="1"/>
        </w:numPr>
        <w:suppressAutoHyphens/>
        <w:spacing w:after="200" w:line="240" w:lineRule="auto"/>
        <w:contextualSpacing w:val="0"/>
        <w:jc w:val="both"/>
        <w:rPr>
          <w:rFonts w:ascii="Adobe Fan Heiti Std B" w:eastAsia="Adobe Fan Heiti Std B" w:hAnsi="Adobe Fan Heiti Std B" w:cs="Arial"/>
          <w:sz w:val="24"/>
          <w:szCs w:val="24"/>
        </w:rPr>
      </w:pPr>
      <w:r>
        <w:rPr>
          <w:rFonts w:ascii="Adobe Fan Heiti Std B" w:eastAsia="Adobe Fan Heiti Std B" w:hAnsi="Adobe Fan Heiti Std B" w:cs="Arial"/>
          <w:sz w:val="24"/>
          <w:szCs w:val="24"/>
        </w:rPr>
        <w:t>A</w:t>
      </w:r>
      <w:r w:rsidR="004F06A3">
        <w:rPr>
          <w:rFonts w:ascii="Adobe Fan Heiti Std B" w:eastAsia="Adobe Fan Heiti Std B" w:hAnsi="Adobe Fan Heiti Std B" w:cs="Arial"/>
          <w:sz w:val="24"/>
          <w:szCs w:val="24"/>
        </w:rPr>
        <w:t xml:space="preserve">ges </w:t>
      </w:r>
      <w:r w:rsidR="00B73094">
        <w:rPr>
          <w:rFonts w:ascii="Adobe Fan Heiti Std B" w:eastAsia="Adobe Fan Heiti Std B" w:hAnsi="Adobe Fan Heiti Std B" w:cs="Arial"/>
          <w:sz w:val="24"/>
          <w:szCs w:val="24"/>
        </w:rPr>
        <w:t>5</w:t>
      </w:r>
      <w:r w:rsidR="009D39CF">
        <w:rPr>
          <w:rFonts w:ascii="Adobe Fan Heiti Std B" w:eastAsia="Adobe Fan Heiti Std B" w:hAnsi="Adobe Fan Heiti Std B" w:cs="Arial"/>
          <w:sz w:val="24"/>
          <w:szCs w:val="24"/>
        </w:rPr>
        <w:t xml:space="preserve"> and up</w:t>
      </w:r>
    </w:p>
    <w:p w14:paraId="68AA1EC7" w14:textId="77777777" w:rsidR="007B7147" w:rsidRDefault="007B7147" w:rsidP="007B7147">
      <w:pPr>
        <w:pStyle w:val="ListParagraph"/>
        <w:suppressAutoHyphens/>
        <w:spacing w:after="200" w:line="240" w:lineRule="auto"/>
        <w:contextualSpacing w:val="0"/>
        <w:jc w:val="both"/>
      </w:pPr>
    </w:p>
    <w:p w14:paraId="616BAD8E" w14:textId="77777777" w:rsidR="00CA5FCC" w:rsidRPr="0054409E" w:rsidRDefault="00CA5FCC" w:rsidP="00CA5FCC">
      <w:pPr>
        <w:rPr>
          <w:rFonts w:ascii="Comic Sans MS" w:hAnsi="Comic Sans MS"/>
          <w:sz w:val="28"/>
          <w:szCs w:val="28"/>
        </w:rPr>
      </w:pPr>
      <w:r w:rsidRPr="0054409E">
        <w:rPr>
          <w:rFonts w:ascii="Comic Sans MS" w:hAnsi="Comic Sans MS"/>
          <w:sz w:val="28"/>
          <w:szCs w:val="28"/>
        </w:rPr>
        <w:t>4. Visual Style</w:t>
      </w:r>
      <w:r w:rsidR="00774B97" w:rsidRPr="0054409E">
        <w:rPr>
          <w:rFonts w:ascii="Comic Sans MS" w:hAnsi="Comic Sans MS"/>
          <w:sz w:val="28"/>
          <w:szCs w:val="28"/>
        </w:rPr>
        <w:t xml:space="preserve"> and </w:t>
      </w:r>
      <w:r w:rsidR="006913AA" w:rsidRPr="0054409E">
        <w:rPr>
          <w:rFonts w:ascii="Comic Sans MS" w:hAnsi="Comic Sans MS"/>
          <w:sz w:val="28"/>
          <w:szCs w:val="28"/>
        </w:rPr>
        <w:t xml:space="preserve">Game </w:t>
      </w:r>
      <w:r w:rsidR="00774B97" w:rsidRPr="0054409E">
        <w:rPr>
          <w:rFonts w:ascii="Comic Sans MS" w:hAnsi="Comic Sans MS"/>
          <w:sz w:val="28"/>
          <w:szCs w:val="28"/>
        </w:rPr>
        <w:t>Platforms</w:t>
      </w:r>
    </w:p>
    <w:p w14:paraId="7AEE04B0" w14:textId="77777777" w:rsidR="00C15DB8" w:rsidRPr="00E85921" w:rsidRDefault="00BB7C84" w:rsidP="00CA5FCC">
      <w:pPr>
        <w:rPr>
          <w:rFonts w:ascii="Adobe Fan Heiti Std B" w:eastAsia="Adobe Fan Heiti Std B" w:hAnsi="Adobe Fan Heiti Std B" w:cs="Arial"/>
          <w:color w:val="212C32" w:themeColor="text2" w:themeShade="BF"/>
          <w:sz w:val="24"/>
          <w:szCs w:val="24"/>
        </w:rPr>
      </w:pPr>
      <w:r>
        <w:rPr>
          <w:rFonts w:ascii="Adobe Fan Heiti Std B" w:eastAsia="Adobe Fan Heiti Std B" w:hAnsi="Adobe Fan Heiti Std B" w:cs="Arial"/>
          <w:color w:val="212C32" w:themeColor="text2" w:themeShade="BF"/>
          <w:sz w:val="24"/>
          <w:szCs w:val="24"/>
        </w:rPr>
        <w:t>The game will be</w:t>
      </w:r>
      <w:r w:rsidR="00047615">
        <w:rPr>
          <w:rFonts w:ascii="Adobe Fan Heiti Std B" w:eastAsia="Adobe Fan Heiti Std B" w:hAnsi="Adobe Fan Heiti Std B" w:cs="Arial"/>
          <w:color w:val="212C32" w:themeColor="text2" w:themeShade="BF"/>
          <w:sz w:val="24"/>
          <w:szCs w:val="24"/>
        </w:rPr>
        <w:t xml:space="preserve"> </w:t>
      </w:r>
      <w:r w:rsidR="0010138A">
        <w:rPr>
          <w:rFonts w:ascii="Adobe Fan Heiti Std B" w:eastAsia="Adobe Fan Heiti Std B" w:hAnsi="Adobe Fan Heiti Std B" w:cs="Arial"/>
          <w:color w:val="212C32" w:themeColor="text2" w:themeShade="BF"/>
          <w:sz w:val="24"/>
          <w:szCs w:val="24"/>
        </w:rPr>
        <w:t xml:space="preserve">developed </w:t>
      </w:r>
      <w:r w:rsidR="00727EA0">
        <w:rPr>
          <w:rFonts w:ascii="Adobe Fan Heiti Std B" w:eastAsia="Adobe Fan Heiti Std B" w:hAnsi="Adobe Fan Heiti Std B" w:cs="Arial"/>
          <w:color w:val="212C32" w:themeColor="text2" w:themeShade="BF"/>
          <w:sz w:val="24"/>
          <w:szCs w:val="24"/>
        </w:rPr>
        <w:t xml:space="preserve">using </w:t>
      </w:r>
      <w:r w:rsidR="00B73094">
        <w:rPr>
          <w:rFonts w:ascii="Adobe Fan Heiti Std B" w:eastAsia="Adobe Fan Heiti Std B" w:hAnsi="Adobe Fan Heiti Std B" w:cs="Arial"/>
          <w:color w:val="212C32" w:themeColor="text2" w:themeShade="BF"/>
          <w:sz w:val="24"/>
          <w:szCs w:val="24"/>
        </w:rPr>
        <w:t>Unity</w:t>
      </w:r>
      <w:r w:rsidR="00727EA0">
        <w:rPr>
          <w:rFonts w:ascii="Adobe Fan Heiti Std B" w:eastAsia="Adobe Fan Heiti Std B" w:hAnsi="Adobe Fan Heiti Std B" w:cs="Arial"/>
          <w:color w:val="212C32" w:themeColor="text2" w:themeShade="BF"/>
          <w:sz w:val="24"/>
          <w:szCs w:val="24"/>
        </w:rPr>
        <w:t>.</w:t>
      </w:r>
      <w:r w:rsidR="005B0B5E">
        <w:rPr>
          <w:rFonts w:ascii="Adobe Fan Heiti Std B" w:eastAsia="Adobe Fan Heiti Std B" w:hAnsi="Adobe Fan Heiti Std B" w:cs="Arial"/>
          <w:color w:val="212C32" w:themeColor="text2" w:themeShade="BF"/>
          <w:sz w:val="24"/>
          <w:szCs w:val="24"/>
        </w:rPr>
        <w:t xml:space="preserve"> It will be </w:t>
      </w:r>
      <w:r w:rsidR="0009729E">
        <w:rPr>
          <w:rFonts w:ascii="Adobe Fan Heiti Std B" w:eastAsia="Adobe Fan Heiti Std B" w:hAnsi="Adobe Fan Heiti Std B" w:cs="Arial"/>
          <w:color w:val="212C32" w:themeColor="text2" w:themeShade="BF"/>
          <w:sz w:val="24"/>
          <w:szCs w:val="24"/>
        </w:rPr>
        <w:t xml:space="preserve">viewable and playable fully functional </w:t>
      </w:r>
      <w:r w:rsidR="005B0B5E">
        <w:rPr>
          <w:rFonts w:ascii="Adobe Fan Heiti Std B" w:eastAsia="Adobe Fan Heiti Std B" w:hAnsi="Adobe Fan Heiti Std B" w:cs="Arial"/>
          <w:color w:val="212C32" w:themeColor="text2" w:themeShade="BF"/>
          <w:sz w:val="24"/>
          <w:szCs w:val="24"/>
        </w:rPr>
        <w:t>on all major m</w:t>
      </w:r>
      <w:r w:rsidR="0009729E">
        <w:rPr>
          <w:rFonts w:ascii="Adobe Fan Heiti Std B" w:eastAsia="Adobe Fan Heiti Std B" w:hAnsi="Adobe Fan Heiti Std B" w:cs="Arial"/>
          <w:color w:val="212C32" w:themeColor="text2" w:themeShade="BF"/>
          <w:sz w:val="24"/>
          <w:szCs w:val="24"/>
        </w:rPr>
        <w:t>obile devices (cellphones and tablets).</w:t>
      </w:r>
      <w:r w:rsidR="005B0B5E">
        <w:rPr>
          <w:rFonts w:ascii="Adobe Fan Heiti Std B" w:eastAsia="Adobe Fan Heiti Std B" w:hAnsi="Adobe Fan Heiti Std B" w:cs="Arial"/>
          <w:color w:val="212C32" w:themeColor="text2" w:themeShade="BF"/>
          <w:sz w:val="24"/>
          <w:szCs w:val="24"/>
        </w:rPr>
        <w:t xml:space="preserve"> </w:t>
      </w:r>
    </w:p>
    <w:p w14:paraId="1836C78E" w14:textId="77777777" w:rsidR="00100AD3" w:rsidRDefault="00100AD3" w:rsidP="00A770E4">
      <w:pPr>
        <w:rPr>
          <w:sz w:val="24"/>
          <w:szCs w:val="24"/>
        </w:rPr>
      </w:pPr>
    </w:p>
    <w:p w14:paraId="0892508E" w14:textId="77777777" w:rsidR="008059DC" w:rsidRPr="0054409E" w:rsidRDefault="003B3454" w:rsidP="008059DC">
      <w:pPr>
        <w:pStyle w:val="Heading1"/>
        <w:rPr>
          <w:rFonts w:ascii="Comic Sans MS" w:hAnsi="Comic Sans MS"/>
          <w:color w:val="000000" w:themeColor="text1"/>
        </w:rPr>
      </w:pPr>
      <w:r w:rsidRPr="0054409E">
        <w:rPr>
          <w:rFonts w:ascii="Comic Sans MS" w:hAnsi="Comic Sans MS"/>
          <w:color w:val="000000" w:themeColor="text1"/>
        </w:rPr>
        <w:t>5</w:t>
      </w:r>
      <w:r w:rsidR="008059DC" w:rsidRPr="0054409E">
        <w:rPr>
          <w:rFonts w:ascii="Comic Sans MS" w:hAnsi="Comic Sans MS"/>
          <w:color w:val="000000" w:themeColor="text1"/>
        </w:rPr>
        <w:t>. Game Mechanics</w:t>
      </w:r>
    </w:p>
    <w:p w14:paraId="70291360" w14:textId="77777777" w:rsidR="00F43ACF" w:rsidRDefault="00F43ACF" w:rsidP="008059DC">
      <w:pPr>
        <w:rPr>
          <w:rFonts w:ascii="Verdana" w:eastAsia="Times New Roman" w:hAnsi="Verdana" w:cs="Times New Roman"/>
          <w:b/>
          <w:bCs/>
          <w:color w:val="333333"/>
          <w:u w:val="single"/>
          <w:shd w:val="clear" w:color="auto" w:fill="FFFFFF"/>
          <w:lang w:eastAsia="en-US"/>
        </w:rPr>
      </w:pPr>
    </w:p>
    <w:p w14:paraId="72D94820" w14:textId="77777777" w:rsidR="004D07F9" w:rsidRDefault="008840D7" w:rsidP="008059DC">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This </w:t>
      </w:r>
      <w:r w:rsidR="00671C07">
        <w:rPr>
          <w:rFonts w:ascii="Adobe Fan Heiti Std B" w:eastAsia="Adobe Fan Heiti Std B" w:hAnsi="Adobe Fan Heiti Std B" w:cs="Times New Roman"/>
          <w:color w:val="333333"/>
          <w:shd w:val="clear" w:color="auto" w:fill="FFFFFF"/>
          <w:lang w:eastAsia="en-US"/>
        </w:rPr>
        <w:t xml:space="preserve">game will </w:t>
      </w:r>
      <w:r w:rsidR="005D24BD">
        <w:rPr>
          <w:rFonts w:ascii="Adobe Fan Heiti Std B" w:eastAsia="Adobe Fan Heiti Std B" w:hAnsi="Adobe Fan Heiti Std B" w:cs="Times New Roman"/>
          <w:color w:val="333333"/>
          <w:shd w:val="clear" w:color="auto" w:fill="FFFFFF"/>
          <w:lang w:eastAsia="en-US"/>
        </w:rPr>
        <w:t xml:space="preserve">be available </w:t>
      </w:r>
      <w:r w:rsidR="00B73094">
        <w:rPr>
          <w:rFonts w:ascii="Adobe Fan Heiti Std B" w:eastAsia="Adobe Fan Heiti Std B" w:hAnsi="Adobe Fan Heiti Std B" w:cs="Times New Roman"/>
          <w:color w:val="333333"/>
          <w:shd w:val="clear" w:color="auto" w:fill="FFFFFF"/>
          <w:lang w:eastAsia="en-US"/>
        </w:rPr>
        <w:t>as an</w:t>
      </w:r>
      <w:r w:rsidR="005D24BD">
        <w:rPr>
          <w:rFonts w:ascii="Adobe Fan Heiti Std B" w:eastAsia="Adobe Fan Heiti Std B" w:hAnsi="Adobe Fan Heiti Std B" w:cs="Times New Roman"/>
          <w:color w:val="333333"/>
          <w:shd w:val="clear" w:color="auto" w:fill="FFFFFF"/>
          <w:lang w:eastAsia="en-US"/>
        </w:rPr>
        <w:t xml:space="preserve"> a</w:t>
      </w:r>
      <w:r w:rsidR="00B73094">
        <w:rPr>
          <w:rFonts w:ascii="Adobe Fan Heiti Std B" w:eastAsia="Adobe Fan Heiti Std B" w:hAnsi="Adobe Fan Heiti Std B" w:cs="Times New Roman"/>
          <w:color w:val="333333"/>
          <w:shd w:val="clear" w:color="auto" w:fill="FFFFFF"/>
          <w:lang w:eastAsia="en-US"/>
        </w:rPr>
        <w:t>pp</w:t>
      </w:r>
      <w:r w:rsidR="005D24BD">
        <w:rPr>
          <w:rFonts w:ascii="Adobe Fan Heiti Std B" w:eastAsia="Adobe Fan Heiti Std B" w:hAnsi="Adobe Fan Heiti Std B" w:cs="Times New Roman"/>
          <w:color w:val="333333"/>
          <w:shd w:val="clear" w:color="auto" w:fill="FFFFFF"/>
          <w:lang w:eastAsia="en-US"/>
        </w:rPr>
        <w:t xml:space="preserve"> and playable on all mobile devices.</w:t>
      </w:r>
    </w:p>
    <w:p w14:paraId="14B0F661"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Beans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initial </w:t>
      </w:r>
      <w:r>
        <w:rPr>
          <w:rFonts w:ascii="Adobe Fan Heiti Std B" w:eastAsia="Adobe Fan Heiti Std B" w:hAnsi="Adobe Fan Heiti Std B" w:cs="Times New Roman"/>
          <w:color w:val="333333"/>
          <w:shd w:val="clear" w:color="auto" w:fill="FFFFFF"/>
          <w:lang w:eastAsia="en-US"/>
        </w:rPr>
        <w:t>amount of colored beans and 3 lives</w:t>
      </w:r>
      <w:r w:rsidR="005D24BD">
        <w:rPr>
          <w:rFonts w:ascii="Adobe Fan Heiti Std B" w:eastAsia="Adobe Fan Heiti Std B" w:hAnsi="Adobe Fan Heiti Std B" w:cs="Times New Roman"/>
          <w:color w:val="333333"/>
          <w:shd w:val="clear" w:color="auto" w:fill="FFFFFF"/>
          <w:lang w:eastAsia="en-US"/>
        </w:rPr>
        <w:t>.</w:t>
      </w:r>
    </w:p>
    <w:p w14:paraId="63E8995D" w14:textId="77777777" w:rsidR="005D24BD" w:rsidRDefault="00B73094" w:rsidP="008059DC">
      <w:pPr>
        <w:rPr>
          <w:rFonts w:ascii="Adobe Fan Heiti Std B" w:eastAsia="Adobe Fan Heiti Std B" w:hAnsi="Adobe Fan Heiti Std B" w:cs="Times New Roman"/>
          <w:color w:val="333333"/>
          <w:shd w:val="clear" w:color="auto" w:fill="FFFFFF"/>
          <w:lang w:eastAsia="en-US"/>
        </w:rPr>
      </w:pPr>
      <w:proofErr w:type="gramStart"/>
      <w:r>
        <w:rPr>
          <w:rFonts w:ascii="Adobe Fan Heiti Std B" w:eastAsia="Adobe Fan Heiti Std B" w:hAnsi="Adobe Fan Heiti Std B" w:cs="Times New Roman"/>
          <w:color w:val="333333"/>
          <w:shd w:val="clear" w:color="auto" w:fill="FFFFFF"/>
          <w:lang w:eastAsia="en-US"/>
        </w:rPr>
        <w:t>Upgrades</w:t>
      </w:r>
      <w:r w:rsidR="005D24BD">
        <w:rPr>
          <w:rFonts w:ascii="Adobe Fan Heiti Std B" w:eastAsia="Adobe Fan Heiti Std B" w:hAnsi="Adobe Fan Heiti Std B" w:cs="Times New Roman"/>
          <w:color w:val="333333"/>
          <w:shd w:val="clear" w:color="auto" w:fill="FFFFFF"/>
          <w:lang w:eastAsia="en-US"/>
        </w:rPr>
        <w:t xml:space="preserve"> :</w:t>
      </w:r>
      <w:proofErr w:type="gramEnd"/>
      <w:r w:rsidR="005D24BD">
        <w:rPr>
          <w:rFonts w:ascii="Adobe Fan Heiti Std B" w:eastAsia="Adobe Fan Heiti Std B" w:hAnsi="Adobe Fan Heiti Std B" w:cs="Times New Roman"/>
          <w:color w:val="333333"/>
          <w:shd w:val="clear" w:color="auto" w:fill="FFFFFF"/>
          <w:lang w:eastAsia="en-US"/>
        </w:rPr>
        <w:t xml:space="preserve"> Players are given an </w:t>
      </w:r>
      <w:r>
        <w:rPr>
          <w:rFonts w:ascii="Adobe Fan Heiti Std B" w:eastAsia="Adobe Fan Heiti Std B" w:hAnsi="Adobe Fan Heiti Std B" w:cs="Times New Roman"/>
          <w:color w:val="333333"/>
          <w:shd w:val="clear" w:color="auto" w:fill="FFFFFF"/>
          <w:lang w:eastAsia="en-US"/>
        </w:rPr>
        <w:t>opportunity to upgrade their “Fluffy Unicorn”</w:t>
      </w:r>
    </w:p>
    <w:p w14:paraId="6D50727A"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4244AF87"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600E9599"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A8DFA55" w14:textId="77777777" w:rsidR="00B73094" w:rsidRDefault="00B73094" w:rsidP="008059DC">
      <w:pPr>
        <w:rPr>
          <w:rFonts w:ascii="Adobe Fan Heiti Std B" w:eastAsia="Adobe Fan Heiti Std B" w:hAnsi="Adobe Fan Heiti Std B" w:cs="Times New Roman"/>
          <w:color w:val="333333"/>
          <w:shd w:val="clear" w:color="auto" w:fill="FFFFFF"/>
          <w:lang w:eastAsia="en-US"/>
        </w:rPr>
      </w:pPr>
    </w:p>
    <w:p w14:paraId="23C94A00" w14:textId="77777777" w:rsidR="000D3781" w:rsidRPr="000D3781" w:rsidRDefault="008E29A5" w:rsidP="008059DC">
      <w:pPr>
        <w:rPr>
          <w:rFonts w:ascii="Verdana" w:eastAsia="Adobe Fan Heiti Std B" w:hAnsi="Verdana" w:cs="Times New Roman"/>
          <w:b/>
          <w:i/>
          <w:color w:val="333333"/>
          <w:u w:val="single"/>
          <w:shd w:val="clear" w:color="auto" w:fill="FFFFFF"/>
          <w:lang w:eastAsia="en-US"/>
        </w:rPr>
      </w:pPr>
      <w:r w:rsidRPr="000D3781">
        <w:rPr>
          <w:rFonts w:ascii="Verdana" w:eastAsia="Adobe Fan Heiti Std B" w:hAnsi="Verdana" w:cs="Times New Roman"/>
          <w:b/>
          <w:i/>
          <w:color w:val="333333"/>
          <w:u w:val="single"/>
          <w:shd w:val="clear" w:color="auto" w:fill="FFFFFF"/>
          <w:lang w:eastAsia="en-US"/>
        </w:rPr>
        <w:lastRenderedPageBreak/>
        <w:t xml:space="preserve">Game Play: </w:t>
      </w:r>
    </w:p>
    <w:p w14:paraId="7C28A189" w14:textId="77777777" w:rsidR="003205D0" w:rsidRDefault="008E29A5" w:rsidP="00F955C1">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 xml:space="preserve">The </w:t>
      </w:r>
      <w:r w:rsidR="00B73094">
        <w:rPr>
          <w:rFonts w:ascii="Adobe Fan Heiti Std B" w:eastAsia="Adobe Fan Heiti Std B" w:hAnsi="Adobe Fan Heiti Std B" w:cs="Times New Roman"/>
          <w:color w:val="333333"/>
          <w:shd w:val="clear" w:color="auto" w:fill="FFFFFF"/>
          <w:lang w:eastAsia="en-US"/>
        </w:rPr>
        <w:t xml:space="preserve">player is shown a very brief story about fluffy getting bullied.  At this point players start the game.  The unicorn is on the left side of the screen and can be moved up and down.  Bullies enter view from the right side of the screen from various positions.  The players aligns the unicorn with the bully and presses the fart but to send the rainbow fart cloud towards the bully.  Once the bully is hit with the fart cloud, it converts to a friend and the player is awarded a point.  </w:t>
      </w:r>
    </w:p>
    <w:p w14:paraId="3DCA062C" w14:textId="77777777" w:rsidR="00123066"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During normal game play, colored beans also appear from the right side and players must collect the beans to have enough to fart.</w:t>
      </w:r>
    </w:p>
    <w:p w14:paraId="0A5B9423" w14:textId="77777777" w:rsidR="00B73094" w:rsidRDefault="00B73094"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Players have to convert a certain number of bullies in a designated time in order to progress</w:t>
      </w:r>
      <w:r w:rsidR="007478FB">
        <w:rPr>
          <w:rFonts w:ascii="Adobe Fan Heiti Std B" w:eastAsia="Adobe Fan Heiti Std B" w:hAnsi="Adobe Fan Heiti Std B" w:cs="Times New Roman"/>
          <w:color w:val="333333"/>
          <w:shd w:val="clear" w:color="auto" w:fill="FFFFFF"/>
          <w:lang w:eastAsia="en-US"/>
        </w:rPr>
        <w:t xml:space="preserve"> to the next level.</w:t>
      </w:r>
    </w:p>
    <w:p w14:paraId="764EC77F"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At the end of each level there is a “Boss” that needs to be dealt with.</w:t>
      </w:r>
    </w:p>
    <w:p w14:paraId="47484999"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Power ups also add to the gameplay.  They can be purchased and won during normal play</w:t>
      </w:r>
    </w:p>
    <w:p w14:paraId="3B3C532A" w14:textId="77777777" w:rsidR="007478FB" w:rsidRDefault="007478FB" w:rsidP="000611CA">
      <w:pPr>
        <w:rPr>
          <w:rFonts w:ascii="Adobe Fan Heiti Std B" w:eastAsia="Adobe Fan Heiti Std B" w:hAnsi="Adobe Fan Heiti Std B" w:cs="Times New Roman"/>
          <w:color w:val="333333"/>
          <w:shd w:val="clear" w:color="auto" w:fill="FFFFFF"/>
          <w:lang w:eastAsia="en-US"/>
        </w:rPr>
      </w:pPr>
      <w:r>
        <w:rPr>
          <w:rFonts w:ascii="Adobe Fan Heiti Std B" w:eastAsia="Adobe Fan Heiti Std B" w:hAnsi="Adobe Fan Heiti Std B" w:cs="Times New Roman"/>
          <w:color w:val="333333"/>
          <w:shd w:val="clear" w:color="auto" w:fill="FFFFFF"/>
          <w:lang w:eastAsia="en-US"/>
        </w:rPr>
        <w:t>Bullies would appear with a randomized thought bubble that puts down the unicorn but the message would change to a positive message once the bully has been by a fart.</w:t>
      </w:r>
    </w:p>
    <w:p w14:paraId="144F5145" w14:textId="77777777" w:rsidR="008D1CA9" w:rsidRDefault="008D1CA9" w:rsidP="00210F58">
      <w:pPr>
        <w:rPr>
          <w:rFonts w:ascii="Verdana" w:eastAsia="Times New Roman" w:hAnsi="Verdana" w:cs="Times New Roman"/>
          <w:b/>
          <w:bCs/>
          <w:color w:val="333333"/>
          <w:u w:val="single"/>
          <w:shd w:val="clear" w:color="auto" w:fill="FFFFFF"/>
          <w:lang w:eastAsia="en-US"/>
        </w:rPr>
      </w:pPr>
    </w:p>
    <w:p w14:paraId="41ED83D5" w14:textId="77777777" w:rsidR="00F5734E" w:rsidRDefault="00F5734E" w:rsidP="008059DC">
      <w:pPr>
        <w:rPr>
          <w:rFonts w:ascii="Adobe Fan Heiti Std B" w:eastAsia="Adobe Fan Heiti Std B" w:hAnsi="Adobe Fan Heiti Std B" w:cs="Times New Roman"/>
          <w:color w:val="333333"/>
          <w:shd w:val="clear" w:color="auto" w:fill="FFFFFF"/>
          <w:lang w:eastAsia="en-US"/>
        </w:rPr>
      </w:pPr>
    </w:p>
    <w:p w14:paraId="4FE74BF5" w14:textId="77777777" w:rsidR="000F5356" w:rsidRDefault="000F5356" w:rsidP="008059DC">
      <w:pPr>
        <w:rPr>
          <w:rFonts w:ascii="Adobe Fan Heiti Std B" w:eastAsia="Adobe Fan Heiti Std B" w:hAnsi="Adobe Fan Heiti Std B" w:cs="Times New Roman"/>
          <w:color w:val="333333"/>
          <w:shd w:val="clear" w:color="auto" w:fill="FFFFFF"/>
          <w:lang w:eastAsia="en-US"/>
        </w:rPr>
      </w:pPr>
    </w:p>
    <w:p w14:paraId="7759DE14" w14:textId="77777777" w:rsidR="00C92D46" w:rsidRPr="0054409E" w:rsidRDefault="00097D0B" w:rsidP="00C92D46">
      <w:pPr>
        <w:pStyle w:val="Heading1"/>
        <w:rPr>
          <w:rFonts w:ascii="Comic Sans MS" w:hAnsi="Comic Sans MS"/>
          <w:color w:val="000000" w:themeColor="text1"/>
        </w:rPr>
      </w:pPr>
      <w:r w:rsidRPr="0054409E">
        <w:rPr>
          <w:rFonts w:ascii="Comic Sans MS" w:hAnsi="Comic Sans MS"/>
          <w:color w:val="000000" w:themeColor="text1"/>
        </w:rPr>
        <w:t>8</w:t>
      </w:r>
      <w:r w:rsidR="00C92D46" w:rsidRPr="0054409E">
        <w:rPr>
          <w:rFonts w:ascii="Comic Sans MS" w:hAnsi="Comic Sans MS"/>
          <w:color w:val="000000" w:themeColor="text1"/>
        </w:rPr>
        <w:t>.</w:t>
      </w:r>
      <w:r w:rsidR="009B7BCA" w:rsidRPr="0054409E">
        <w:rPr>
          <w:rFonts w:ascii="Comic Sans MS" w:hAnsi="Comic Sans MS"/>
          <w:color w:val="000000" w:themeColor="text1"/>
        </w:rPr>
        <w:t xml:space="preserve"> </w:t>
      </w:r>
      <w:r w:rsidR="00C92D46" w:rsidRPr="0054409E">
        <w:rPr>
          <w:rFonts w:ascii="Comic Sans MS" w:hAnsi="Comic Sans MS"/>
          <w:color w:val="000000" w:themeColor="text1"/>
        </w:rPr>
        <w:t>Controls</w:t>
      </w:r>
      <w:r w:rsidR="009B7BCA" w:rsidRPr="0054409E">
        <w:rPr>
          <w:rFonts w:ascii="Comic Sans MS" w:hAnsi="Comic Sans MS"/>
          <w:color w:val="000000" w:themeColor="text1"/>
        </w:rPr>
        <w:t xml:space="preserve"> </w:t>
      </w:r>
    </w:p>
    <w:p w14:paraId="4DA98A91" w14:textId="77777777" w:rsidR="00966D9B" w:rsidRPr="00D21678" w:rsidRDefault="007D06A3" w:rsidP="00A770E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The controls for the game utilize </w:t>
      </w:r>
      <w:r w:rsidR="007478FB">
        <w:rPr>
          <w:rFonts w:ascii="Adobe Fan Heiti Std B" w:eastAsia="Adobe Fan Heiti Std B" w:hAnsi="Adobe Fan Heiti Std B"/>
          <w:color w:val="404040" w:themeColor="text1" w:themeTint="BF"/>
          <w:sz w:val="24"/>
          <w:szCs w:val="24"/>
        </w:rPr>
        <w:t>touch controls.  Players would slide their finger up and down to move the unicorn and press a buttons to activate the other controls.</w:t>
      </w:r>
    </w:p>
    <w:p w14:paraId="7C35CCB1" w14:textId="77777777" w:rsidR="009A7AA6" w:rsidRDefault="00107158" w:rsidP="007478FB">
      <w:pPr>
        <w:pStyle w:val="Heading1"/>
        <w:rPr>
          <w:rFonts w:ascii="Adobe Fan Heiti Std B" w:eastAsia="Adobe Fan Heiti Std B" w:hAnsi="Adobe Fan Heiti Std B"/>
          <w:color w:val="404040" w:themeColor="text1" w:themeTint="BF"/>
          <w:sz w:val="24"/>
          <w:szCs w:val="24"/>
        </w:rPr>
      </w:pPr>
      <w:r>
        <w:t xml:space="preserve"> </w:t>
      </w:r>
    </w:p>
    <w:p w14:paraId="36FA9158" w14:textId="77777777" w:rsidR="009A7AA6" w:rsidRPr="0054409E" w:rsidRDefault="009A7AA6" w:rsidP="009A7AA6">
      <w:pPr>
        <w:pStyle w:val="Heading1"/>
        <w:rPr>
          <w:rFonts w:ascii="Comic Sans MS" w:hAnsi="Comic Sans MS"/>
          <w:color w:val="000000" w:themeColor="text1"/>
        </w:rPr>
      </w:pPr>
      <w:r w:rsidRPr="0054409E">
        <w:rPr>
          <w:rFonts w:ascii="Comic Sans MS" w:hAnsi="Comic Sans MS"/>
          <w:color w:val="000000" w:themeColor="text1"/>
        </w:rPr>
        <w:t>9. Creative Extras</w:t>
      </w:r>
    </w:p>
    <w:p w14:paraId="45A6BE4D" w14:textId="77777777" w:rsidR="009A7AA6" w:rsidRDefault="009A7AA6" w:rsidP="00A84714">
      <w:pPr>
        <w:rPr>
          <w:rFonts w:ascii="Adobe Fan Heiti Std B" w:eastAsia="Adobe Fan Heiti Std B" w:hAnsi="Adobe Fan Heiti Std B"/>
          <w:color w:val="404040" w:themeColor="text1" w:themeTint="BF"/>
          <w:sz w:val="24"/>
          <w:szCs w:val="24"/>
        </w:rPr>
      </w:pPr>
    </w:p>
    <w:p w14:paraId="28DF67F1" w14:textId="77777777" w:rsidR="00BB265A"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Game Power-ups or incentives.</w:t>
      </w:r>
    </w:p>
    <w:p w14:paraId="1DA34578" w14:textId="77777777" w:rsidR="00BB265A" w:rsidRDefault="00083532" w:rsidP="00A84714">
      <w:pPr>
        <w:rPr>
          <w:rFonts w:ascii="Adobe Fan Heiti Std B" w:eastAsia="Adobe Fan Heiti Std B" w:hAnsi="Adobe Fan Heiti Std B"/>
          <w:color w:val="404040" w:themeColor="text1" w:themeTint="BF"/>
          <w:sz w:val="24"/>
          <w:szCs w:val="24"/>
        </w:rPr>
      </w:pPr>
      <w:proofErr w:type="gramStart"/>
      <w:r>
        <w:rPr>
          <w:rFonts w:ascii="Adobe Fan Heiti Std B" w:eastAsia="Adobe Fan Heiti Std B" w:hAnsi="Adobe Fan Heiti Std B"/>
          <w:color w:val="404040" w:themeColor="text1" w:themeTint="BF"/>
          <w:sz w:val="24"/>
          <w:szCs w:val="24"/>
        </w:rPr>
        <w:t>Multiplayer :</w:t>
      </w:r>
      <w:proofErr w:type="gramEnd"/>
      <w:r>
        <w:rPr>
          <w:rFonts w:ascii="Adobe Fan Heiti Std B" w:eastAsia="Adobe Fan Heiti Std B" w:hAnsi="Adobe Fan Heiti Std B"/>
          <w:color w:val="404040" w:themeColor="text1" w:themeTint="BF"/>
          <w:sz w:val="24"/>
          <w:szCs w:val="24"/>
        </w:rPr>
        <w:t xml:space="preserve"> </w:t>
      </w:r>
      <w:r w:rsidR="00BB265A">
        <w:rPr>
          <w:rFonts w:ascii="Adobe Fan Heiti Std B" w:eastAsia="Adobe Fan Heiti Std B" w:hAnsi="Adobe Fan Heiti Std B"/>
          <w:color w:val="404040" w:themeColor="text1" w:themeTint="BF"/>
          <w:sz w:val="24"/>
          <w:szCs w:val="24"/>
        </w:rPr>
        <w:t>Play with friends and online users</w:t>
      </w:r>
      <w:r>
        <w:rPr>
          <w:rFonts w:ascii="Adobe Fan Heiti Std B" w:eastAsia="Adobe Fan Heiti Std B" w:hAnsi="Adobe Fan Heiti Std B"/>
          <w:color w:val="404040" w:themeColor="text1" w:themeTint="BF"/>
          <w:sz w:val="24"/>
          <w:szCs w:val="24"/>
        </w:rPr>
        <w:t>.</w:t>
      </w:r>
    </w:p>
    <w:p w14:paraId="1BACD9EC" w14:textId="77777777" w:rsidR="00BB265A" w:rsidRPr="00A84714" w:rsidRDefault="00BB265A" w:rsidP="00A84714">
      <w:pPr>
        <w:rPr>
          <w:rFonts w:ascii="Adobe Fan Heiti Std B" w:eastAsia="Adobe Fan Heiti Std B" w:hAnsi="Adobe Fan Heiti Std B"/>
          <w:color w:val="404040" w:themeColor="text1" w:themeTint="BF"/>
          <w:sz w:val="24"/>
          <w:szCs w:val="24"/>
        </w:rPr>
      </w:pPr>
      <w:r>
        <w:rPr>
          <w:rFonts w:ascii="Adobe Fan Heiti Std B" w:eastAsia="Adobe Fan Heiti Std B" w:hAnsi="Adobe Fan Heiti Std B"/>
          <w:color w:val="404040" w:themeColor="text1" w:themeTint="BF"/>
          <w:sz w:val="24"/>
          <w:szCs w:val="24"/>
        </w:rPr>
        <w:t xml:space="preserve"> </w:t>
      </w:r>
    </w:p>
    <w:sectPr w:rsidR="00BB265A" w:rsidRPr="00A8471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0000004"/>
    <w:multiLevelType w:val="singleLevel"/>
    <w:tmpl w:val="00000004"/>
    <w:name w:val="WW8Num4"/>
    <w:lvl w:ilvl="0">
      <w:start w:val="1"/>
      <w:numFmt w:val="decimal"/>
      <w:lvlText w:val="%1."/>
      <w:lvlJc w:val="left"/>
      <w:pPr>
        <w:tabs>
          <w:tab w:val="num" w:pos="0"/>
        </w:tabs>
        <w:ind w:left="720" w:hanging="360"/>
      </w:pPr>
    </w:lvl>
  </w:abstractNum>
  <w:abstractNum w:abstractNumId="2">
    <w:nsid w:val="360D51F5"/>
    <w:multiLevelType w:val="hybridMultilevel"/>
    <w:tmpl w:val="D3482B0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765C764D"/>
    <w:multiLevelType w:val="hybridMultilevel"/>
    <w:tmpl w:val="5506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04"/>
    <w:rsid w:val="00004078"/>
    <w:rsid w:val="00006C8C"/>
    <w:rsid w:val="00007A72"/>
    <w:rsid w:val="00011B25"/>
    <w:rsid w:val="00030A13"/>
    <w:rsid w:val="00031B1E"/>
    <w:rsid w:val="00040264"/>
    <w:rsid w:val="00040CBC"/>
    <w:rsid w:val="00041180"/>
    <w:rsid w:val="00045597"/>
    <w:rsid w:val="00047615"/>
    <w:rsid w:val="00050534"/>
    <w:rsid w:val="000506C4"/>
    <w:rsid w:val="000553B7"/>
    <w:rsid w:val="00055ED9"/>
    <w:rsid w:val="00056402"/>
    <w:rsid w:val="000611CA"/>
    <w:rsid w:val="000641D6"/>
    <w:rsid w:val="00064682"/>
    <w:rsid w:val="00065B85"/>
    <w:rsid w:val="0007315D"/>
    <w:rsid w:val="000734C1"/>
    <w:rsid w:val="0008074A"/>
    <w:rsid w:val="00080C9C"/>
    <w:rsid w:val="0008159C"/>
    <w:rsid w:val="0008246A"/>
    <w:rsid w:val="00083532"/>
    <w:rsid w:val="000854FE"/>
    <w:rsid w:val="00087E94"/>
    <w:rsid w:val="00092268"/>
    <w:rsid w:val="00092E3D"/>
    <w:rsid w:val="00094830"/>
    <w:rsid w:val="0009729E"/>
    <w:rsid w:val="00097D0B"/>
    <w:rsid w:val="000C019E"/>
    <w:rsid w:val="000C3758"/>
    <w:rsid w:val="000C4EEB"/>
    <w:rsid w:val="000C5487"/>
    <w:rsid w:val="000C6DDD"/>
    <w:rsid w:val="000D019E"/>
    <w:rsid w:val="000D0442"/>
    <w:rsid w:val="000D2E20"/>
    <w:rsid w:val="000D3781"/>
    <w:rsid w:val="000D4C2C"/>
    <w:rsid w:val="000E2278"/>
    <w:rsid w:val="000E3C5F"/>
    <w:rsid w:val="000E7BC0"/>
    <w:rsid w:val="000E7F35"/>
    <w:rsid w:val="000F2CAC"/>
    <w:rsid w:val="000F5356"/>
    <w:rsid w:val="000F54D9"/>
    <w:rsid w:val="000F6291"/>
    <w:rsid w:val="000F73E2"/>
    <w:rsid w:val="00100AD3"/>
    <w:rsid w:val="00101091"/>
    <w:rsid w:val="0010138A"/>
    <w:rsid w:val="00101DB4"/>
    <w:rsid w:val="001024E9"/>
    <w:rsid w:val="00107155"/>
    <w:rsid w:val="00107158"/>
    <w:rsid w:val="00111127"/>
    <w:rsid w:val="0011152E"/>
    <w:rsid w:val="00111B41"/>
    <w:rsid w:val="00115BB0"/>
    <w:rsid w:val="001216EF"/>
    <w:rsid w:val="00123066"/>
    <w:rsid w:val="00130FA0"/>
    <w:rsid w:val="00142B36"/>
    <w:rsid w:val="00144B87"/>
    <w:rsid w:val="00147D0E"/>
    <w:rsid w:val="00150543"/>
    <w:rsid w:val="00154D8D"/>
    <w:rsid w:val="001562F9"/>
    <w:rsid w:val="0015655A"/>
    <w:rsid w:val="00157F53"/>
    <w:rsid w:val="001607E1"/>
    <w:rsid w:val="00171336"/>
    <w:rsid w:val="0017370C"/>
    <w:rsid w:val="00174470"/>
    <w:rsid w:val="00174E33"/>
    <w:rsid w:val="00174FC1"/>
    <w:rsid w:val="00176AC8"/>
    <w:rsid w:val="001807DB"/>
    <w:rsid w:val="0018248A"/>
    <w:rsid w:val="00185476"/>
    <w:rsid w:val="00185575"/>
    <w:rsid w:val="00191D88"/>
    <w:rsid w:val="00192890"/>
    <w:rsid w:val="001B6F68"/>
    <w:rsid w:val="001C4204"/>
    <w:rsid w:val="001C7316"/>
    <w:rsid w:val="001D549A"/>
    <w:rsid w:val="001E5740"/>
    <w:rsid w:val="001E7F61"/>
    <w:rsid w:val="001F566B"/>
    <w:rsid w:val="00200A40"/>
    <w:rsid w:val="002047D4"/>
    <w:rsid w:val="00204959"/>
    <w:rsid w:val="00210F58"/>
    <w:rsid w:val="0021124E"/>
    <w:rsid w:val="00220A04"/>
    <w:rsid w:val="00221BAB"/>
    <w:rsid w:val="00227EF4"/>
    <w:rsid w:val="002300F9"/>
    <w:rsid w:val="0024068C"/>
    <w:rsid w:val="002529B4"/>
    <w:rsid w:val="0025432D"/>
    <w:rsid w:val="00257B7E"/>
    <w:rsid w:val="002604F3"/>
    <w:rsid w:val="00261401"/>
    <w:rsid w:val="0026200E"/>
    <w:rsid w:val="00273F62"/>
    <w:rsid w:val="002774F0"/>
    <w:rsid w:val="00284EF7"/>
    <w:rsid w:val="00286E7E"/>
    <w:rsid w:val="0028745A"/>
    <w:rsid w:val="00287FDC"/>
    <w:rsid w:val="00291E3A"/>
    <w:rsid w:val="00292DD6"/>
    <w:rsid w:val="002A03E7"/>
    <w:rsid w:val="002A519A"/>
    <w:rsid w:val="002A71B7"/>
    <w:rsid w:val="002B4F5E"/>
    <w:rsid w:val="002C0FE0"/>
    <w:rsid w:val="002C4757"/>
    <w:rsid w:val="002D0A27"/>
    <w:rsid w:val="002D4EC0"/>
    <w:rsid w:val="002D65D3"/>
    <w:rsid w:val="002D7041"/>
    <w:rsid w:val="002E1CD9"/>
    <w:rsid w:val="002E4718"/>
    <w:rsid w:val="002F157D"/>
    <w:rsid w:val="002F206E"/>
    <w:rsid w:val="00301DB4"/>
    <w:rsid w:val="003046B3"/>
    <w:rsid w:val="00304EB3"/>
    <w:rsid w:val="00310269"/>
    <w:rsid w:val="00316F2D"/>
    <w:rsid w:val="003205D0"/>
    <w:rsid w:val="00321C79"/>
    <w:rsid w:val="0032220D"/>
    <w:rsid w:val="00324567"/>
    <w:rsid w:val="003249F4"/>
    <w:rsid w:val="00326ABD"/>
    <w:rsid w:val="0034043F"/>
    <w:rsid w:val="0034361C"/>
    <w:rsid w:val="00363C0B"/>
    <w:rsid w:val="00366431"/>
    <w:rsid w:val="00370F8C"/>
    <w:rsid w:val="00371941"/>
    <w:rsid w:val="003771E7"/>
    <w:rsid w:val="003816EE"/>
    <w:rsid w:val="0038690E"/>
    <w:rsid w:val="003970CE"/>
    <w:rsid w:val="003978D5"/>
    <w:rsid w:val="003A124C"/>
    <w:rsid w:val="003A51F1"/>
    <w:rsid w:val="003B26AE"/>
    <w:rsid w:val="003B3454"/>
    <w:rsid w:val="003B4E9C"/>
    <w:rsid w:val="003C2034"/>
    <w:rsid w:val="003C37EE"/>
    <w:rsid w:val="003C6373"/>
    <w:rsid w:val="003D2154"/>
    <w:rsid w:val="003D4D1C"/>
    <w:rsid w:val="003D5C04"/>
    <w:rsid w:val="003E5878"/>
    <w:rsid w:val="003E67CE"/>
    <w:rsid w:val="00407553"/>
    <w:rsid w:val="004128DC"/>
    <w:rsid w:val="004148E2"/>
    <w:rsid w:val="00417D60"/>
    <w:rsid w:val="0042495A"/>
    <w:rsid w:val="004355A2"/>
    <w:rsid w:val="00444B65"/>
    <w:rsid w:val="00456730"/>
    <w:rsid w:val="00461CD1"/>
    <w:rsid w:val="004740DF"/>
    <w:rsid w:val="0048061D"/>
    <w:rsid w:val="00496128"/>
    <w:rsid w:val="004A02BE"/>
    <w:rsid w:val="004A3329"/>
    <w:rsid w:val="004A4231"/>
    <w:rsid w:val="004A46F4"/>
    <w:rsid w:val="004A574C"/>
    <w:rsid w:val="004B02E1"/>
    <w:rsid w:val="004B28A5"/>
    <w:rsid w:val="004B2CDF"/>
    <w:rsid w:val="004B5F04"/>
    <w:rsid w:val="004C4B4D"/>
    <w:rsid w:val="004D07F9"/>
    <w:rsid w:val="004D1932"/>
    <w:rsid w:val="004D2256"/>
    <w:rsid w:val="004D50EF"/>
    <w:rsid w:val="004E261F"/>
    <w:rsid w:val="004E788E"/>
    <w:rsid w:val="004E7A7D"/>
    <w:rsid w:val="004F06A3"/>
    <w:rsid w:val="004F0758"/>
    <w:rsid w:val="004F47C9"/>
    <w:rsid w:val="004F4FE3"/>
    <w:rsid w:val="004F5C90"/>
    <w:rsid w:val="00502203"/>
    <w:rsid w:val="00502DA8"/>
    <w:rsid w:val="005055F6"/>
    <w:rsid w:val="00506CCB"/>
    <w:rsid w:val="005162BC"/>
    <w:rsid w:val="00524173"/>
    <w:rsid w:val="005255BC"/>
    <w:rsid w:val="0052598D"/>
    <w:rsid w:val="00527112"/>
    <w:rsid w:val="00530BE4"/>
    <w:rsid w:val="00537719"/>
    <w:rsid w:val="0054259E"/>
    <w:rsid w:val="0054409E"/>
    <w:rsid w:val="005456CF"/>
    <w:rsid w:val="00556992"/>
    <w:rsid w:val="00556FFF"/>
    <w:rsid w:val="00557CB3"/>
    <w:rsid w:val="005606D5"/>
    <w:rsid w:val="005632A2"/>
    <w:rsid w:val="00564ABC"/>
    <w:rsid w:val="005650CF"/>
    <w:rsid w:val="00567109"/>
    <w:rsid w:val="00570BE1"/>
    <w:rsid w:val="00572B50"/>
    <w:rsid w:val="005767DA"/>
    <w:rsid w:val="00577B05"/>
    <w:rsid w:val="00585F03"/>
    <w:rsid w:val="00586C58"/>
    <w:rsid w:val="00590500"/>
    <w:rsid w:val="00591B71"/>
    <w:rsid w:val="005940C9"/>
    <w:rsid w:val="0059535B"/>
    <w:rsid w:val="0059707A"/>
    <w:rsid w:val="00597B97"/>
    <w:rsid w:val="005A09C8"/>
    <w:rsid w:val="005A389C"/>
    <w:rsid w:val="005A3DB4"/>
    <w:rsid w:val="005A4800"/>
    <w:rsid w:val="005A7CB1"/>
    <w:rsid w:val="005B0B5E"/>
    <w:rsid w:val="005B144F"/>
    <w:rsid w:val="005B3272"/>
    <w:rsid w:val="005B59DE"/>
    <w:rsid w:val="005B5E90"/>
    <w:rsid w:val="005C251C"/>
    <w:rsid w:val="005C5E69"/>
    <w:rsid w:val="005D24BD"/>
    <w:rsid w:val="005D34EB"/>
    <w:rsid w:val="005F7FA0"/>
    <w:rsid w:val="006023DE"/>
    <w:rsid w:val="0060566D"/>
    <w:rsid w:val="00607343"/>
    <w:rsid w:val="006149A3"/>
    <w:rsid w:val="00616119"/>
    <w:rsid w:val="00621894"/>
    <w:rsid w:val="0062353C"/>
    <w:rsid w:val="0062485E"/>
    <w:rsid w:val="00625F4D"/>
    <w:rsid w:val="00626125"/>
    <w:rsid w:val="006415A4"/>
    <w:rsid w:val="00644924"/>
    <w:rsid w:val="00647AFD"/>
    <w:rsid w:val="0065303F"/>
    <w:rsid w:val="00662814"/>
    <w:rsid w:val="00671C07"/>
    <w:rsid w:val="00671FA3"/>
    <w:rsid w:val="00676D43"/>
    <w:rsid w:val="0068072D"/>
    <w:rsid w:val="006861D8"/>
    <w:rsid w:val="00686387"/>
    <w:rsid w:val="00687048"/>
    <w:rsid w:val="0068743A"/>
    <w:rsid w:val="0068789A"/>
    <w:rsid w:val="006879A5"/>
    <w:rsid w:val="00687F26"/>
    <w:rsid w:val="006913AA"/>
    <w:rsid w:val="00692B5E"/>
    <w:rsid w:val="00693F18"/>
    <w:rsid w:val="006A0614"/>
    <w:rsid w:val="006A152B"/>
    <w:rsid w:val="006A1E87"/>
    <w:rsid w:val="006A1F58"/>
    <w:rsid w:val="006A3F6A"/>
    <w:rsid w:val="006B1590"/>
    <w:rsid w:val="006B3AF9"/>
    <w:rsid w:val="006C2118"/>
    <w:rsid w:val="006D4D6A"/>
    <w:rsid w:val="006D54C7"/>
    <w:rsid w:val="006E2F29"/>
    <w:rsid w:val="006F260C"/>
    <w:rsid w:val="007045FF"/>
    <w:rsid w:val="00704C3B"/>
    <w:rsid w:val="00705B25"/>
    <w:rsid w:val="007076AB"/>
    <w:rsid w:val="00713FB3"/>
    <w:rsid w:val="007219BF"/>
    <w:rsid w:val="00726FF1"/>
    <w:rsid w:val="00727EA0"/>
    <w:rsid w:val="007309E0"/>
    <w:rsid w:val="00733BC0"/>
    <w:rsid w:val="00737A99"/>
    <w:rsid w:val="00737C26"/>
    <w:rsid w:val="00740B89"/>
    <w:rsid w:val="007478FB"/>
    <w:rsid w:val="00753E9F"/>
    <w:rsid w:val="007569D1"/>
    <w:rsid w:val="00761688"/>
    <w:rsid w:val="007634FF"/>
    <w:rsid w:val="0076421C"/>
    <w:rsid w:val="0077007C"/>
    <w:rsid w:val="0077010A"/>
    <w:rsid w:val="007720FE"/>
    <w:rsid w:val="00774B97"/>
    <w:rsid w:val="0077603E"/>
    <w:rsid w:val="0079535B"/>
    <w:rsid w:val="007A0950"/>
    <w:rsid w:val="007A2A39"/>
    <w:rsid w:val="007A2C2B"/>
    <w:rsid w:val="007A62D9"/>
    <w:rsid w:val="007A6958"/>
    <w:rsid w:val="007B4ED0"/>
    <w:rsid w:val="007B642B"/>
    <w:rsid w:val="007B7147"/>
    <w:rsid w:val="007C1AEB"/>
    <w:rsid w:val="007C55FC"/>
    <w:rsid w:val="007D06A3"/>
    <w:rsid w:val="007D66B7"/>
    <w:rsid w:val="007D67F7"/>
    <w:rsid w:val="007D6D63"/>
    <w:rsid w:val="007F0127"/>
    <w:rsid w:val="007F1C24"/>
    <w:rsid w:val="007F7FFB"/>
    <w:rsid w:val="008059DC"/>
    <w:rsid w:val="00812066"/>
    <w:rsid w:val="00816786"/>
    <w:rsid w:val="00817535"/>
    <w:rsid w:val="00817DFE"/>
    <w:rsid w:val="008221C8"/>
    <w:rsid w:val="0082296C"/>
    <w:rsid w:val="00836E22"/>
    <w:rsid w:val="00837262"/>
    <w:rsid w:val="00837714"/>
    <w:rsid w:val="00844EC5"/>
    <w:rsid w:val="008502BB"/>
    <w:rsid w:val="008555D7"/>
    <w:rsid w:val="00861821"/>
    <w:rsid w:val="0086360E"/>
    <w:rsid w:val="00864625"/>
    <w:rsid w:val="0087075C"/>
    <w:rsid w:val="00870F43"/>
    <w:rsid w:val="0088018F"/>
    <w:rsid w:val="008840D7"/>
    <w:rsid w:val="0088593C"/>
    <w:rsid w:val="00892585"/>
    <w:rsid w:val="008968C7"/>
    <w:rsid w:val="0089784B"/>
    <w:rsid w:val="008A08F8"/>
    <w:rsid w:val="008A41B8"/>
    <w:rsid w:val="008A5D3D"/>
    <w:rsid w:val="008A6E91"/>
    <w:rsid w:val="008A7893"/>
    <w:rsid w:val="008B3DE5"/>
    <w:rsid w:val="008C29DA"/>
    <w:rsid w:val="008C7C4E"/>
    <w:rsid w:val="008D012A"/>
    <w:rsid w:val="008D1697"/>
    <w:rsid w:val="008D1CA9"/>
    <w:rsid w:val="008D573B"/>
    <w:rsid w:val="008D630C"/>
    <w:rsid w:val="008E0869"/>
    <w:rsid w:val="008E137E"/>
    <w:rsid w:val="008E29A5"/>
    <w:rsid w:val="008E3E6E"/>
    <w:rsid w:val="008F1B0F"/>
    <w:rsid w:val="008F51EE"/>
    <w:rsid w:val="008F7043"/>
    <w:rsid w:val="008F713C"/>
    <w:rsid w:val="009015A0"/>
    <w:rsid w:val="00905A7B"/>
    <w:rsid w:val="00907E48"/>
    <w:rsid w:val="0091561D"/>
    <w:rsid w:val="00920C7F"/>
    <w:rsid w:val="009212FB"/>
    <w:rsid w:val="009264EC"/>
    <w:rsid w:val="009357D2"/>
    <w:rsid w:val="0093731A"/>
    <w:rsid w:val="00937AF2"/>
    <w:rsid w:val="009400BA"/>
    <w:rsid w:val="00940DF5"/>
    <w:rsid w:val="00943C52"/>
    <w:rsid w:val="009454F5"/>
    <w:rsid w:val="00955B92"/>
    <w:rsid w:val="00964268"/>
    <w:rsid w:val="00966D9B"/>
    <w:rsid w:val="00967004"/>
    <w:rsid w:val="00971124"/>
    <w:rsid w:val="00973C0B"/>
    <w:rsid w:val="009A27F5"/>
    <w:rsid w:val="009A7AA6"/>
    <w:rsid w:val="009B5A7D"/>
    <w:rsid w:val="009B7BCA"/>
    <w:rsid w:val="009B7D35"/>
    <w:rsid w:val="009C2572"/>
    <w:rsid w:val="009C2D3B"/>
    <w:rsid w:val="009C3386"/>
    <w:rsid w:val="009D0E1E"/>
    <w:rsid w:val="009D39CF"/>
    <w:rsid w:val="009D564B"/>
    <w:rsid w:val="009D6A1F"/>
    <w:rsid w:val="00A00EB2"/>
    <w:rsid w:val="00A0499B"/>
    <w:rsid w:val="00A06421"/>
    <w:rsid w:val="00A1111C"/>
    <w:rsid w:val="00A12A97"/>
    <w:rsid w:val="00A15247"/>
    <w:rsid w:val="00A21D7E"/>
    <w:rsid w:val="00A24F5B"/>
    <w:rsid w:val="00A26963"/>
    <w:rsid w:val="00A3728E"/>
    <w:rsid w:val="00A51E3E"/>
    <w:rsid w:val="00A53AF6"/>
    <w:rsid w:val="00A62F90"/>
    <w:rsid w:val="00A71F0B"/>
    <w:rsid w:val="00A74270"/>
    <w:rsid w:val="00A770E4"/>
    <w:rsid w:val="00A84714"/>
    <w:rsid w:val="00A86F0B"/>
    <w:rsid w:val="00A87EFE"/>
    <w:rsid w:val="00A92EB0"/>
    <w:rsid w:val="00A95E1C"/>
    <w:rsid w:val="00AA2CEC"/>
    <w:rsid w:val="00AA5F14"/>
    <w:rsid w:val="00AB2B40"/>
    <w:rsid w:val="00AB6F67"/>
    <w:rsid w:val="00AB7131"/>
    <w:rsid w:val="00AD7848"/>
    <w:rsid w:val="00AE1030"/>
    <w:rsid w:val="00AE1ED1"/>
    <w:rsid w:val="00AE512E"/>
    <w:rsid w:val="00AE5562"/>
    <w:rsid w:val="00AF2AAD"/>
    <w:rsid w:val="00B0086A"/>
    <w:rsid w:val="00B10C7D"/>
    <w:rsid w:val="00B41777"/>
    <w:rsid w:val="00B46E05"/>
    <w:rsid w:val="00B51730"/>
    <w:rsid w:val="00B62C95"/>
    <w:rsid w:val="00B62E8C"/>
    <w:rsid w:val="00B66081"/>
    <w:rsid w:val="00B663E5"/>
    <w:rsid w:val="00B73094"/>
    <w:rsid w:val="00B74532"/>
    <w:rsid w:val="00B84805"/>
    <w:rsid w:val="00B8721B"/>
    <w:rsid w:val="00B90FB6"/>
    <w:rsid w:val="00B93BE6"/>
    <w:rsid w:val="00B9588E"/>
    <w:rsid w:val="00BB265A"/>
    <w:rsid w:val="00BB49FE"/>
    <w:rsid w:val="00BB6E0A"/>
    <w:rsid w:val="00BB6FA3"/>
    <w:rsid w:val="00BB7C84"/>
    <w:rsid w:val="00BC60CF"/>
    <w:rsid w:val="00BE0E37"/>
    <w:rsid w:val="00BE3C19"/>
    <w:rsid w:val="00C01B85"/>
    <w:rsid w:val="00C04AB4"/>
    <w:rsid w:val="00C1112F"/>
    <w:rsid w:val="00C11AD5"/>
    <w:rsid w:val="00C11F8B"/>
    <w:rsid w:val="00C12BAE"/>
    <w:rsid w:val="00C15DB8"/>
    <w:rsid w:val="00C175E2"/>
    <w:rsid w:val="00C17FA0"/>
    <w:rsid w:val="00C37080"/>
    <w:rsid w:val="00C412D2"/>
    <w:rsid w:val="00C433A2"/>
    <w:rsid w:val="00C448AB"/>
    <w:rsid w:val="00C65046"/>
    <w:rsid w:val="00C65A39"/>
    <w:rsid w:val="00C8177A"/>
    <w:rsid w:val="00C824EE"/>
    <w:rsid w:val="00C92D46"/>
    <w:rsid w:val="00C93326"/>
    <w:rsid w:val="00C93FB7"/>
    <w:rsid w:val="00CA149B"/>
    <w:rsid w:val="00CA5FCC"/>
    <w:rsid w:val="00CC43C6"/>
    <w:rsid w:val="00CC4909"/>
    <w:rsid w:val="00CD0077"/>
    <w:rsid w:val="00CE0409"/>
    <w:rsid w:val="00CF0E69"/>
    <w:rsid w:val="00CF7FDA"/>
    <w:rsid w:val="00D13AC0"/>
    <w:rsid w:val="00D21678"/>
    <w:rsid w:val="00D22BC5"/>
    <w:rsid w:val="00D243B7"/>
    <w:rsid w:val="00D25DA8"/>
    <w:rsid w:val="00D3497B"/>
    <w:rsid w:val="00D40BE4"/>
    <w:rsid w:val="00D42402"/>
    <w:rsid w:val="00D42652"/>
    <w:rsid w:val="00D44022"/>
    <w:rsid w:val="00D55527"/>
    <w:rsid w:val="00D57986"/>
    <w:rsid w:val="00D64286"/>
    <w:rsid w:val="00D64289"/>
    <w:rsid w:val="00D64700"/>
    <w:rsid w:val="00D66263"/>
    <w:rsid w:val="00D70B90"/>
    <w:rsid w:val="00D73C0C"/>
    <w:rsid w:val="00D74484"/>
    <w:rsid w:val="00D74A6C"/>
    <w:rsid w:val="00D752A9"/>
    <w:rsid w:val="00D759EB"/>
    <w:rsid w:val="00D80716"/>
    <w:rsid w:val="00D846D8"/>
    <w:rsid w:val="00D87520"/>
    <w:rsid w:val="00D90BAF"/>
    <w:rsid w:val="00D918AE"/>
    <w:rsid w:val="00D92808"/>
    <w:rsid w:val="00DA4D6F"/>
    <w:rsid w:val="00DB22F7"/>
    <w:rsid w:val="00DB47F0"/>
    <w:rsid w:val="00DC0AF7"/>
    <w:rsid w:val="00DC76AB"/>
    <w:rsid w:val="00DD4A8E"/>
    <w:rsid w:val="00DE45AF"/>
    <w:rsid w:val="00DE6C83"/>
    <w:rsid w:val="00E001AF"/>
    <w:rsid w:val="00E0620C"/>
    <w:rsid w:val="00E062F7"/>
    <w:rsid w:val="00E13A8B"/>
    <w:rsid w:val="00E147B2"/>
    <w:rsid w:val="00E17AE5"/>
    <w:rsid w:val="00E22959"/>
    <w:rsid w:val="00E23521"/>
    <w:rsid w:val="00E27DC7"/>
    <w:rsid w:val="00E404E4"/>
    <w:rsid w:val="00E41F38"/>
    <w:rsid w:val="00E429B6"/>
    <w:rsid w:val="00E44491"/>
    <w:rsid w:val="00E52A20"/>
    <w:rsid w:val="00E57BE5"/>
    <w:rsid w:val="00E6382A"/>
    <w:rsid w:val="00E64A12"/>
    <w:rsid w:val="00E64E8E"/>
    <w:rsid w:val="00E70468"/>
    <w:rsid w:val="00E803AF"/>
    <w:rsid w:val="00E82FCB"/>
    <w:rsid w:val="00E8385C"/>
    <w:rsid w:val="00E8573A"/>
    <w:rsid w:val="00E85921"/>
    <w:rsid w:val="00E92AAC"/>
    <w:rsid w:val="00E94675"/>
    <w:rsid w:val="00EA2E37"/>
    <w:rsid w:val="00EA3657"/>
    <w:rsid w:val="00EB174A"/>
    <w:rsid w:val="00EC287D"/>
    <w:rsid w:val="00EC3ADE"/>
    <w:rsid w:val="00EC55A1"/>
    <w:rsid w:val="00EC62E3"/>
    <w:rsid w:val="00ED2E95"/>
    <w:rsid w:val="00ED7C0F"/>
    <w:rsid w:val="00EE192F"/>
    <w:rsid w:val="00EE2230"/>
    <w:rsid w:val="00EE22BD"/>
    <w:rsid w:val="00EE42D5"/>
    <w:rsid w:val="00EE7FA8"/>
    <w:rsid w:val="00F005CC"/>
    <w:rsid w:val="00F01B40"/>
    <w:rsid w:val="00F01F9D"/>
    <w:rsid w:val="00F03F31"/>
    <w:rsid w:val="00F13AB6"/>
    <w:rsid w:val="00F16A76"/>
    <w:rsid w:val="00F27278"/>
    <w:rsid w:val="00F36C1A"/>
    <w:rsid w:val="00F36CCF"/>
    <w:rsid w:val="00F4084F"/>
    <w:rsid w:val="00F4252E"/>
    <w:rsid w:val="00F4276A"/>
    <w:rsid w:val="00F43ACF"/>
    <w:rsid w:val="00F442A1"/>
    <w:rsid w:val="00F4686D"/>
    <w:rsid w:val="00F54D5D"/>
    <w:rsid w:val="00F56709"/>
    <w:rsid w:val="00F5734E"/>
    <w:rsid w:val="00F61EE1"/>
    <w:rsid w:val="00F74AB1"/>
    <w:rsid w:val="00F75561"/>
    <w:rsid w:val="00F762FB"/>
    <w:rsid w:val="00F77726"/>
    <w:rsid w:val="00F840B8"/>
    <w:rsid w:val="00F85718"/>
    <w:rsid w:val="00F90E5F"/>
    <w:rsid w:val="00F91672"/>
    <w:rsid w:val="00F92E15"/>
    <w:rsid w:val="00F955C1"/>
    <w:rsid w:val="00FA0DB0"/>
    <w:rsid w:val="00FA6DE0"/>
    <w:rsid w:val="00FB541D"/>
    <w:rsid w:val="00FC1D1E"/>
    <w:rsid w:val="00FD6E0B"/>
    <w:rsid w:val="00FE0BED"/>
    <w:rsid w:val="00FE1895"/>
    <w:rsid w:val="00FF3A87"/>
    <w:rsid w:val="00FF7A7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35B3"/>
  <w15:chartTrackingRefBased/>
  <w15:docId w15:val="{6DE63723-C046-4FA4-AB23-B640EC1E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qFormat/>
    <w:pPr>
      <w:ind w:left="720"/>
      <w:contextualSpacing/>
    </w:pPr>
  </w:style>
  <w:style w:type="character" w:styleId="Hyperlink">
    <w:name w:val="Hyperlink"/>
    <w:basedOn w:val="DefaultParagraphFont"/>
    <w:uiPriority w:val="99"/>
    <w:unhideWhenUsed/>
    <w:rsid w:val="0088018F"/>
    <w:rPr>
      <w:color w:val="6E90A0" w:themeColor="text2" w:themeTint="99"/>
      <w:u w:val="single"/>
    </w:rPr>
  </w:style>
  <w:style w:type="paragraph" w:styleId="TOC1">
    <w:name w:val="toc 1"/>
    <w:basedOn w:val="Normal"/>
    <w:next w:val="Normal"/>
    <w:uiPriority w:val="39"/>
    <w:rsid w:val="0088018F"/>
    <w:pPr>
      <w:suppressAutoHyphens/>
      <w:spacing w:after="200" w:line="276" w:lineRule="auto"/>
    </w:pPr>
    <w:rPr>
      <w:rFonts w:ascii="Calibri" w:eastAsia="Calibri" w:hAnsi="Calibri" w:cs="Calibri"/>
      <w:sz w:val="22"/>
      <w:szCs w:val="22"/>
      <w:lang w:val="en-CA" w:eastAsia="ar-SA"/>
    </w:rPr>
  </w:style>
  <w:style w:type="character" w:customStyle="1" w:styleId="apple-converted-space">
    <w:name w:val="apple-converted-space"/>
    <w:basedOn w:val="DefaultParagraphFont"/>
    <w:rsid w:val="00200A40"/>
  </w:style>
  <w:style w:type="paragraph" w:styleId="NormalWeb">
    <w:name w:val="Normal (Web)"/>
    <w:basedOn w:val="Normal"/>
    <w:uiPriority w:val="99"/>
    <w:semiHidden/>
    <w:unhideWhenUsed/>
    <w:rsid w:val="00200A40"/>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zL\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23F2B37E-A038-4053-A040-2D7DB50B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0</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TzL BDChN</dc:creator>
  <cp:keywords/>
  <cp:lastModifiedBy>TzL BDChN</cp:lastModifiedBy>
  <cp:revision>2</cp:revision>
  <dcterms:created xsi:type="dcterms:W3CDTF">2015-02-24T16:38:00Z</dcterms:created>
  <dcterms:modified xsi:type="dcterms:W3CDTF">2015-02-24T16:38:00Z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