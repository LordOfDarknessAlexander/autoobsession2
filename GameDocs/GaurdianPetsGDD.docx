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30AE" w14:textId="67AA1B75" w:rsidR="001E7F61" w:rsidRPr="0054409E" w:rsidRDefault="008C4225">
      <w:pPr>
        <w:pStyle w:val="Title"/>
        <w:rPr>
          <w:rFonts w:ascii="Comic Sans MS" w:hAnsi="Comic Sans MS"/>
          <w:color w:val="0D0D0D" w:themeColor="text1" w:themeTint="F2"/>
        </w:rPr>
      </w:pPr>
      <w:bookmarkStart w:id="0" w:name="_GoBack"/>
      <w:bookmarkEnd w:id="0"/>
      <w:r>
        <w:rPr>
          <w:rFonts w:ascii="Comic Sans MS" w:hAnsi="Comic Sans MS"/>
          <w:color w:val="0D0D0D" w:themeColor="text1" w:themeTint="F2"/>
        </w:rPr>
        <w:t>Guardian Pets</w:t>
      </w:r>
    </w:p>
    <w:p w14:paraId="4BE584C3" w14:textId="77777777" w:rsidR="0091561D" w:rsidRDefault="0091561D" w:rsidP="0091561D">
      <w:pPr>
        <w:rPr>
          <w:noProof/>
          <w:lang w:eastAsia="en-US"/>
        </w:rPr>
      </w:pPr>
    </w:p>
    <w:p w14:paraId="3F2308ED" w14:textId="77777777" w:rsidR="00C433A2" w:rsidRPr="0091561D" w:rsidRDefault="00321C79" w:rsidP="0091561D">
      <w:r>
        <w:rPr>
          <w:noProof/>
          <w:lang w:eastAsia="en-US"/>
        </w:rPr>
        <w:drawing>
          <wp:inline distT="0" distB="0" distL="0" distR="0" wp14:anchorId="5130F798" wp14:editId="01FB8D5C">
            <wp:extent cx="4028042"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a:extLst>
                        <a:ext uri="{28A0092B-C50C-407E-A947-70E740481C1C}">
                          <a14:useLocalDpi xmlns:a14="http://schemas.microsoft.com/office/drawing/2010/main" val="0"/>
                        </a:ext>
                      </a:extLst>
                    </a:blip>
                    <a:stretch>
                      <a:fillRect/>
                    </a:stretch>
                  </pic:blipFill>
                  <pic:spPr>
                    <a:xfrm>
                      <a:off x="0" y="0"/>
                      <a:ext cx="4028042" cy="3343275"/>
                    </a:xfrm>
                    <a:prstGeom prst="rect">
                      <a:avLst/>
                    </a:prstGeom>
                  </pic:spPr>
                </pic:pic>
              </a:graphicData>
            </a:graphic>
          </wp:inline>
        </w:drawing>
      </w:r>
    </w:p>
    <w:p w14:paraId="3E1A4F01" w14:textId="30C3B69E" w:rsidR="001E7F61" w:rsidRPr="0054409E" w:rsidRDefault="008C4225">
      <w:pPr>
        <w:pStyle w:val="Heading1"/>
        <w:rPr>
          <w:rFonts w:ascii="Comic Sans MS" w:hAnsi="Comic Sans MS"/>
          <w:color w:val="0D0D0D" w:themeColor="text1" w:themeTint="F2"/>
        </w:rPr>
      </w:pPr>
      <w:r>
        <w:rPr>
          <w:rFonts w:ascii="Comic Sans MS" w:hAnsi="Comic Sans MS"/>
          <w:color w:val="0D0D0D" w:themeColor="text1" w:themeTint="F2"/>
        </w:rPr>
        <w:t>Guardian Pets</w:t>
      </w:r>
      <w:r w:rsidR="00B73094">
        <w:rPr>
          <w:rFonts w:ascii="Comic Sans MS" w:hAnsi="Comic Sans MS"/>
          <w:color w:val="0D0D0D" w:themeColor="text1" w:themeTint="F2"/>
        </w:rPr>
        <w:t xml:space="preserve"> (Mobile App)</w:t>
      </w:r>
    </w:p>
    <w:p w14:paraId="1255AA37" w14:textId="77777777" w:rsidR="00227EF4" w:rsidRPr="00227EF4" w:rsidRDefault="00B73094" w:rsidP="00227EF4">
      <w:r>
        <w:t>Side scrolling shooter game</w:t>
      </w:r>
    </w:p>
    <w:p w14:paraId="7B6FB314" w14:textId="77777777" w:rsidR="0088018F" w:rsidRPr="0054409E" w:rsidRDefault="0088018F" w:rsidP="0088018F">
      <w:pPr>
        <w:pStyle w:val="TOCHeading"/>
        <w:rPr>
          <w:rFonts w:ascii="Comic Sans MS" w:hAnsi="Comic Sans MS" w:cs="Arial"/>
          <w:color w:val="0D0D0D" w:themeColor="text1" w:themeTint="F2"/>
        </w:rPr>
      </w:pPr>
      <w:bookmarkStart w:id="1" w:name="_Toc354153809"/>
      <w:r w:rsidRPr="0054409E">
        <w:rPr>
          <w:rFonts w:ascii="Comic Sans MS" w:hAnsi="Comic Sans MS" w:cs="Arial"/>
          <w:color w:val="0D0D0D" w:themeColor="text1" w:themeTint="F2"/>
        </w:rPr>
        <w:t>Table of Contents</w:t>
      </w:r>
      <w:bookmarkEnd w:id="1"/>
    </w:p>
    <w:p w14:paraId="073601D4" w14:textId="77777777" w:rsidR="0088018F" w:rsidRDefault="0088018F" w:rsidP="0088018F">
      <w:pPr>
        <w:pStyle w:val="TOC1"/>
        <w:tabs>
          <w:tab w:val="right" w:leader="dot" w:pos="9350"/>
        </w:tabs>
        <w:rPr>
          <w:noProof/>
        </w:rPr>
      </w:pPr>
      <w:r w:rsidRPr="00475807">
        <w:rPr>
          <w:rFonts w:cs="Arial"/>
        </w:rPr>
        <w:fldChar w:fldCharType="begin"/>
      </w:r>
      <w:r w:rsidRPr="00475807">
        <w:rPr>
          <w:rFonts w:cs="Arial"/>
        </w:rPr>
        <w:instrText xml:space="preserve"> TOC \o "1-3" \h \z \u </w:instrText>
      </w:r>
      <w:r w:rsidRPr="00475807">
        <w:rPr>
          <w:rFonts w:cs="Arial"/>
        </w:rPr>
        <w:fldChar w:fldCharType="separate"/>
      </w:r>
      <w:hyperlink w:anchor="_Toc354153809" w:history="1">
        <w:r w:rsidRPr="00676FE1">
          <w:rPr>
            <w:rStyle w:val="Hyperlink"/>
            <w:rFonts w:cs="Arial"/>
            <w:noProof/>
          </w:rPr>
          <w:t>Table of Contents</w:t>
        </w:r>
        <w:r>
          <w:rPr>
            <w:noProof/>
            <w:webHidden/>
          </w:rPr>
          <w:tab/>
        </w:r>
      </w:hyperlink>
      <w:r w:rsidR="00D759EB">
        <w:rPr>
          <w:noProof/>
        </w:rPr>
        <w:t>1</w:t>
      </w:r>
    </w:p>
    <w:p w14:paraId="3DF0C35C" w14:textId="77777777" w:rsidR="004148E2" w:rsidRPr="004148E2" w:rsidRDefault="00876EE7" w:rsidP="004148E2">
      <w:pPr>
        <w:pStyle w:val="TOC1"/>
        <w:tabs>
          <w:tab w:val="left" w:pos="440"/>
          <w:tab w:val="right" w:leader="dot" w:pos="9350"/>
        </w:tabs>
        <w:rPr>
          <w:rFonts w:eastAsia="Times New Roman" w:cs="Times New Roman"/>
          <w:noProof/>
          <w:lang w:eastAsia="en-CA"/>
        </w:rPr>
      </w:pPr>
      <w:hyperlink w:anchor="_Toc354153810" w:history="1">
        <w:r w:rsidR="004148E2">
          <w:rPr>
            <w:rStyle w:val="Hyperlink"/>
            <w:rFonts w:cs="Arial"/>
            <w:noProof/>
          </w:rPr>
          <w:t>2</w:t>
        </w:r>
        <w:r w:rsidR="004148E2">
          <w:rPr>
            <w:rFonts w:eastAsia="Times New Roman" w:cs="Times New Roman"/>
            <w:noProof/>
            <w:lang w:eastAsia="en-CA"/>
          </w:rPr>
          <w:tab/>
        </w:r>
        <w:r w:rsidR="004148E2" w:rsidRPr="00676FE1">
          <w:rPr>
            <w:rStyle w:val="Hyperlink"/>
            <w:rFonts w:cs="Arial"/>
            <w:iCs/>
            <w:noProof/>
          </w:rPr>
          <w:t>T</w:t>
        </w:r>
        <w:r w:rsidR="0018248A">
          <w:rPr>
            <w:rStyle w:val="Hyperlink"/>
            <w:rFonts w:cs="Arial"/>
            <w:iCs/>
            <w:noProof/>
          </w:rPr>
          <w:t>eam Personnel</w:t>
        </w:r>
        <w:r w:rsidR="004148E2">
          <w:rPr>
            <w:noProof/>
            <w:webHidden/>
          </w:rPr>
          <w:tab/>
        </w:r>
      </w:hyperlink>
    </w:p>
    <w:p w14:paraId="588373BE" w14:textId="77777777" w:rsidR="0088018F" w:rsidRDefault="00876EE7" w:rsidP="0088018F">
      <w:pPr>
        <w:pStyle w:val="TOC1"/>
        <w:tabs>
          <w:tab w:val="left" w:pos="440"/>
          <w:tab w:val="right" w:leader="dot" w:pos="9350"/>
        </w:tabs>
        <w:rPr>
          <w:rFonts w:eastAsia="Times New Roman" w:cs="Times New Roman"/>
          <w:noProof/>
          <w:lang w:eastAsia="en-CA"/>
        </w:rPr>
      </w:pPr>
      <w:hyperlink w:anchor="_Toc354153810" w:history="1">
        <w:r w:rsidR="0088018F">
          <w:rPr>
            <w:rStyle w:val="Hyperlink"/>
            <w:rFonts w:cs="Arial"/>
            <w:noProof/>
          </w:rPr>
          <w:t>3</w:t>
        </w:r>
        <w:r w:rsidR="0088018F">
          <w:rPr>
            <w:rFonts w:eastAsia="Times New Roman" w:cs="Times New Roman"/>
            <w:noProof/>
            <w:lang w:eastAsia="en-CA"/>
          </w:rPr>
          <w:tab/>
        </w:r>
        <w:r w:rsidR="0088018F" w:rsidRPr="00676FE1">
          <w:rPr>
            <w:rStyle w:val="Hyperlink"/>
            <w:rFonts w:cs="Arial"/>
            <w:iCs/>
            <w:noProof/>
          </w:rPr>
          <w:t>Target Audience</w:t>
        </w:r>
        <w:r w:rsidR="0088018F">
          <w:rPr>
            <w:noProof/>
            <w:webHidden/>
          </w:rPr>
          <w:tab/>
        </w:r>
      </w:hyperlink>
    </w:p>
    <w:p w14:paraId="45FC1943" w14:textId="77777777" w:rsidR="0088018F" w:rsidRDefault="00876EE7" w:rsidP="0088018F">
      <w:pPr>
        <w:pStyle w:val="TOC1"/>
        <w:tabs>
          <w:tab w:val="left" w:pos="440"/>
          <w:tab w:val="right" w:leader="dot" w:pos="9350"/>
        </w:tabs>
        <w:rPr>
          <w:noProof/>
        </w:rPr>
      </w:pPr>
      <w:hyperlink w:anchor="_Toc354153811" w:history="1">
        <w:r w:rsidR="0088018F">
          <w:rPr>
            <w:rStyle w:val="Hyperlink"/>
            <w:rFonts w:eastAsia="Times New Roman" w:cs="Arial"/>
            <w:noProof/>
          </w:rPr>
          <w:t>4</w:t>
        </w:r>
        <w:r w:rsidR="0088018F">
          <w:rPr>
            <w:rFonts w:eastAsia="Times New Roman" w:cs="Times New Roman"/>
            <w:noProof/>
            <w:lang w:eastAsia="en-CA"/>
          </w:rPr>
          <w:tab/>
        </w:r>
        <w:r w:rsidR="0088018F" w:rsidRPr="00676FE1">
          <w:rPr>
            <w:rStyle w:val="Hyperlink"/>
            <w:rFonts w:cs="Arial"/>
            <w:iCs/>
            <w:noProof/>
          </w:rPr>
          <w:t>Visual Style</w:t>
        </w:r>
        <w:r w:rsidR="00774B97">
          <w:rPr>
            <w:rStyle w:val="Hyperlink"/>
            <w:rFonts w:cs="Arial"/>
            <w:iCs/>
            <w:noProof/>
          </w:rPr>
          <w:t xml:space="preserve"> and </w:t>
        </w:r>
        <w:r w:rsidR="006879A5">
          <w:rPr>
            <w:rStyle w:val="Hyperlink"/>
            <w:rFonts w:cs="Arial"/>
            <w:iCs/>
            <w:noProof/>
          </w:rPr>
          <w:t>Game Platforms</w:t>
        </w:r>
        <w:r w:rsidR="0088018F">
          <w:rPr>
            <w:noProof/>
            <w:webHidden/>
          </w:rPr>
          <w:tab/>
          <w:t>5</w:t>
        </w:r>
      </w:hyperlink>
    </w:p>
    <w:p w14:paraId="736205FD" w14:textId="77777777" w:rsidR="0088018F" w:rsidRDefault="00876EE7" w:rsidP="0088018F">
      <w:pPr>
        <w:pStyle w:val="TOC1"/>
        <w:tabs>
          <w:tab w:val="left" w:pos="440"/>
          <w:tab w:val="right" w:leader="dot" w:pos="9350"/>
        </w:tabs>
        <w:rPr>
          <w:rFonts w:eastAsia="Times New Roman" w:cs="Times New Roman"/>
          <w:noProof/>
          <w:lang w:eastAsia="en-CA"/>
        </w:rPr>
      </w:pPr>
      <w:hyperlink w:anchor="_Toc354153814" w:history="1">
        <w:r w:rsidR="00C1112F">
          <w:rPr>
            <w:rStyle w:val="Hyperlink"/>
            <w:rFonts w:cs="Arial"/>
            <w:noProof/>
          </w:rPr>
          <w:t>5</w:t>
        </w:r>
        <w:r w:rsidR="0088018F">
          <w:rPr>
            <w:rFonts w:eastAsia="Times New Roman" w:cs="Times New Roman"/>
            <w:noProof/>
            <w:lang w:eastAsia="en-CA"/>
          </w:rPr>
          <w:tab/>
        </w:r>
        <w:r w:rsidR="00CC4909" w:rsidRPr="00CC4909">
          <w:rPr>
            <w:rStyle w:val="Hyperlink"/>
            <w:rFonts w:cs="Arial"/>
            <w:noProof/>
          </w:rPr>
          <w:t>Game Mechanics</w:t>
        </w:r>
        <w:r w:rsidR="00F56709">
          <w:rPr>
            <w:rStyle w:val="Hyperlink"/>
            <w:rFonts w:cs="Arial"/>
            <w:noProof/>
          </w:rPr>
          <w:t xml:space="preserve"> </w:t>
        </w:r>
        <w:r w:rsidR="00F56709">
          <w:rPr>
            <w:rFonts w:cs="Arial"/>
          </w:rPr>
          <w:t>AI (Artificial Intelligence)……………………………………………………….…………………………..</w:t>
        </w:r>
        <w:r w:rsidR="0088018F">
          <w:rPr>
            <w:noProof/>
            <w:webHidden/>
          </w:rPr>
          <w:tab/>
        </w:r>
        <w:r w:rsidR="00C1112F">
          <w:rPr>
            <w:noProof/>
            <w:webHidden/>
          </w:rPr>
          <w:t>6</w:t>
        </w:r>
      </w:hyperlink>
    </w:p>
    <w:p w14:paraId="128CB545" w14:textId="77777777" w:rsidR="0088018F" w:rsidRDefault="00876EE7" w:rsidP="001216EF">
      <w:pPr>
        <w:pStyle w:val="TOC1"/>
        <w:tabs>
          <w:tab w:val="left" w:pos="440"/>
          <w:tab w:val="right" w:leader="dot" w:pos="9350"/>
        </w:tabs>
        <w:rPr>
          <w:rFonts w:eastAsia="Times New Roman" w:cs="Times New Roman"/>
          <w:noProof/>
          <w:lang w:eastAsia="en-CA"/>
        </w:rPr>
      </w:pPr>
      <w:hyperlink w:anchor="_Toc354153815" w:history="1">
        <w:r w:rsidR="00C1112F">
          <w:rPr>
            <w:rStyle w:val="Hyperlink"/>
            <w:rFonts w:cs="Arial"/>
            <w:noProof/>
          </w:rPr>
          <w:t>6</w:t>
        </w:r>
        <w:r w:rsidR="005B0B5E">
          <w:rPr>
            <w:rFonts w:eastAsia="Times New Roman" w:cs="Times New Roman"/>
            <w:noProof/>
            <w:lang w:eastAsia="en-CA"/>
          </w:rPr>
          <w:t xml:space="preserve">     </w:t>
        </w:r>
        <w:r w:rsidR="00C8177A" w:rsidRPr="00C8177A">
          <w:rPr>
            <w:rFonts w:eastAsia="Times New Roman" w:cs="Times New Roman"/>
            <w:noProof/>
            <w:lang w:eastAsia="en-CA"/>
          </w:rPr>
          <w:t>Controls</w:t>
        </w:r>
        <w:r w:rsidR="0088018F">
          <w:rPr>
            <w:noProof/>
            <w:webHidden/>
          </w:rPr>
          <w:tab/>
        </w:r>
      </w:hyperlink>
      <w:r w:rsidR="005A09C8">
        <w:rPr>
          <w:noProof/>
        </w:rPr>
        <w:t>7</w:t>
      </w:r>
    </w:p>
    <w:p w14:paraId="3B12E35F" w14:textId="77777777" w:rsidR="001E7F61" w:rsidRDefault="0088018F" w:rsidP="0088018F">
      <w:pPr>
        <w:rPr>
          <w:rFonts w:cs="Arial"/>
        </w:rPr>
      </w:pPr>
      <w:r w:rsidRPr="00475807">
        <w:rPr>
          <w:rFonts w:cs="Arial"/>
        </w:rPr>
        <w:fldChar w:fldCharType="end"/>
      </w:r>
      <w:r w:rsidR="005A09C8">
        <w:rPr>
          <w:rFonts w:cs="Arial"/>
        </w:rPr>
        <w:t>7</w:t>
      </w:r>
      <w:r w:rsidR="000D0442">
        <w:rPr>
          <w:rFonts w:cs="Arial"/>
        </w:rPr>
        <w:t xml:space="preserve"> </w:t>
      </w:r>
      <w:r w:rsidR="00A21D7E">
        <w:rPr>
          <w:rFonts w:cs="Arial"/>
        </w:rPr>
        <w:t xml:space="preserve">  </w:t>
      </w:r>
      <w:r w:rsidR="005B0B5E">
        <w:rPr>
          <w:rFonts w:cs="Arial"/>
        </w:rPr>
        <w:t xml:space="preserve"> </w:t>
      </w:r>
      <w:r w:rsidR="000D0442">
        <w:rPr>
          <w:rFonts w:cs="Arial"/>
        </w:rPr>
        <w:t>User Interface ……………………………………………………</w:t>
      </w:r>
      <w:r w:rsidR="00304EB3">
        <w:rPr>
          <w:rFonts w:cs="Arial"/>
        </w:rPr>
        <w:t>………………………………………………………………………………</w:t>
      </w:r>
      <w:r w:rsidR="0086360E">
        <w:rPr>
          <w:rFonts w:cs="Arial"/>
        </w:rPr>
        <w:t>…</w:t>
      </w:r>
      <w:r w:rsidR="00324567">
        <w:rPr>
          <w:rFonts w:cs="Arial"/>
        </w:rPr>
        <w:t>8</w:t>
      </w:r>
    </w:p>
    <w:p w14:paraId="5EA97C0A" w14:textId="77777777" w:rsidR="000E7BC0" w:rsidRDefault="006023DE" w:rsidP="0088018F">
      <w:pPr>
        <w:rPr>
          <w:rFonts w:cs="Arial"/>
        </w:rPr>
      </w:pPr>
      <w:r>
        <w:rPr>
          <w:rFonts w:cs="Arial"/>
        </w:rPr>
        <w:t>8</w:t>
      </w:r>
      <w:r w:rsidR="00287FDC">
        <w:rPr>
          <w:rFonts w:cs="Arial"/>
        </w:rPr>
        <w:t xml:space="preserve">    Scalability</w:t>
      </w:r>
      <w:r w:rsidR="005B0B5E">
        <w:rPr>
          <w:rFonts w:cs="Arial"/>
        </w:rPr>
        <w:t xml:space="preserve"> and Mobile Awareness </w:t>
      </w:r>
      <w:r w:rsidR="000E7BC0">
        <w:rPr>
          <w:rFonts w:cs="Arial"/>
        </w:rPr>
        <w:t>………………………………………………</w:t>
      </w:r>
      <w:r w:rsidR="005B0B5E">
        <w:rPr>
          <w:rFonts w:cs="Arial"/>
        </w:rPr>
        <w:t>…………</w:t>
      </w:r>
      <w:r w:rsidR="000E7BC0">
        <w:rPr>
          <w:rFonts w:cs="Arial"/>
        </w:rPr>
        <w:t>……………………………</w:t>
      </w:r>
      <w:r w:rsidR="00287FDC">
        <w:rPr>
          <w:rFonts w:cs="Arial"/>
        </w:rPr>
        <w:t>……………</w:t>
      </w:r>
      <w:r w:rsidR="00324567">
        <w:rPr>
          <w:rFonts w:cs="Arial"/>
        </w:rPr>
        <w:t>…</w:t>
      </w:r>
      <w:r w:rsidR="00287FDC">
        <w:rPr>
          <w:rFonts w:cs="Arial"/>
        </w:rPr>
        <w:t xml:space="preserve"> </w:t>
      </w:r>
      <w:r w:rsidR="00324567">
        <w:rPr>
          <w:rFonts w:cs="Arial"/>
        </w:rPr>
        <w:t>9</w:t>
      </w:r>
    </w:p>
    <w:p w14:paraId="2708853E" w14:textId="77777777" w:rsidR="005B59DE" w:rsidRDefault="006023DE" w:rsidP="005B59DE">
      <w:pPr>
        <w:rPr>
          <w:rFonts w:cs="Arial"/>
        </w:rPr>
      </w:pPr>
      <w:r>
        <w:rPr>
          <w:rFonts w:cs="Arial"/>
        </w:rPr>
        <w:t>10</w:t>
      </w:r>
      <w:r w:rsidR="005B59DE">
        <w:rPr>
          <w:rFonts w:cs="Arial"/>
        </w:rPr>
        <w:t xml:space="preserve">   Creative Extras …………………………………………………………………………………………………….…………………………..11</w:t>
      </w:r>
    </w:p>
    <w:p w14:paraId="0CEC6DCC" w14:textId="77777777" w:rsidR="005B59DE" w:rsidRDefault="005B59DE" w:rsidP="00537719">
      <w:pPr>
        <w:rPr>
          <w:rFonts w:cs="Arial"/>
        </w:rPr>
      </w:pPr>
    </w:p>
    <w:p w14:paraId="653CEF84" w14:textId="77777777" w:rsidR="005A3DB4" w:rsidRDefault="005A3DB4" w:rsidP="0088018F">
      <w:pPr>
        <w:rPr>
          <w:rFonts w:cs="Arial"/>
        </w:rPr>
      </w:pPr>
    </w:p>
    <w:p w14:paraId="6DBD94EF" w14:textId="77777777" w:rsidR="0018248A" w:rsidRPr="0054409E" w:rsidRDefault="00B66081" w:rsidP="0018248A">
      <w:pPr>
        <w:pStyle w:val="Heading1"/>
        <w:rPr>
          <w:rFonts w:ascii="Comic Sans MS" w:hAnsi="Comic Sans MS"/>
          <w:color w:val="000000" w:themeColor="text1"/>
        </w:rPr>
      </w:pPr>
      <w:r w:rsidRPr="0054409E">
        <w:rPr>
          <w:rFonts w:ascii="Comic Sans MS" w:hAnsi="Comic Sans MS"/>
          <w:color w:val="000000" w:themeColor="text1"/>
        </w:rPr>
        <w:t>2</w:t>
      </w:r>
      <w:r w:rsidR="0018248A" w:rsidRPr="0054409E">
        <w:rPr>
          <w:rFonts w:ascii="Comic Sans MS" w:hAnsi="Comic Sans MS"/>
          <w:color w:val="000000" w:themeColor="text1"/>
        </w:rPr>
        <w:t>. Team Personnel</w:t>
      </w:r>
    </w:p>
    <w:p w14:paraId="1D0789F1" w14:textId="77777777" w:rsidR="0018248A" w:rsidRDefault="0018248A" w:rsidP="0088018F">
      <w:pPr>
        <w:rPr>
          <w:rFonts w:cs="Arial"/>
        </w:rPr>
      </w:pPr>
    </w:p>
    <w:p w14:paraId="4543926E" w14:textId="77777777" w:rsidR="00CF0E69" w:rsidRDefault="00CF0E69" w:rsidP="0088018F">
      <w:pPr>
        <w:rPr>
          <w:rFonts w:cs="Arial"/>
        </w:rPr>
      </w:pPr>
      <w:r>
        <w:rPr>
          <w:rFonts w:cs="Arial"/>
        </w:rPr>
        <w:t>Director and Programming Lead: Alexander Sanchez</w:t>
      </w:r>
    </w:p>
    <w:p w14:paraId="4C55626C" w14:textId="77777777" w:rsidR="00CF0E69" w:rsidRDefault="00CF0E69" w:rsidP="0088018F">
      <w:pPr>
        <w:rPr>
          <w:rFonts w:cs="Arial"/>
        </w:rPr>
      </w:pPr>
      <w:r>
        <w:rPr>
          <w:rFonts w:cs="Arial"/>
        </w:rPr>
        <w:t xml:space="preserve">Visual </w:t>
      </w:r>
      <w:proofErr w:type="gramStart"/>
      <w:r>
        <w:rPr>
          <w:rFonts w:cs="Arial"/>
        </w:rPr>
        <w:t>Artist :</w:t>
      </w:r>
      <w:proofErr w:type="gramEnd"/>
      <w:r>
        <w:rPr>
          <w:rFonts w:cs="Arial"/>
        </w:rPr>
        <w:t xml:space="preserve"> Alexander Sanchez</w:t>
      </w:r>
    </w:p>
    <w:p w14:paraId="02ADA89F" w14:textId="1571018F" w:rsidR="00E82FCB" w:rsidRDefault="00E82FCB" w:rsidP="0088018F">
      <w:pPr>
        <w:rPr>
          <w:rFonts w:cs="Arial"/>
        </w:rPr>
      </w:pPr>
      <w:r>
        <w:rPr>
          <w:rFonts w:cs="Arial"/>
        </w:rPr>
        <w:t xml:space="preserve">Programming intern: </w:t>
      </w:r>
      <w:r w:rsidR="008C4225">
        <w:rPr>
          <w:rFonts w:cs="Arial"/>
        </w:rPr>
        <w:t>Andrew Best</w:t>
      </w:r>
      <w:r>
        <w:rPr>
          <w:rFonts w:cs="Arial"/>
        </w:rPr>
        <w:t xml:space="preserve"> </w:t>
      </w:r>
    </w:p>
    <w:p w14:paraId="5B2A9801" w14:textId="77777777" w:rsidR="005A3DB4" w:rsidRPr="0054409E" w:rsidRDefault="005A3DB4" w:rsidP="005A3DB4">
      <w:pPr>
        <w:pStyle w:val="Heading1"/>
        <w:rPr>
          <w:rFonts w:ascii="Comic Sans MS" w:hAnsi="Comic Sans MS"/>
          <w:color w:val="000000" w:themeColor="text1"/>
        </w:rPr>
      </w:pPr>
      <w:r w:rsidRPr="0054409E">
        <w:rPr>
          <w:rFonts w:ascii="Comic Sans MS" w:hAnsi="Comic Sans MS"/>
          <w:color w:val="000000" w:themeColor="text1"/>
        </w:rPr>
        <w:t>3. Target Audience</w:t>
      </w:r>
    </w:p>
    <w:p w14:paraId="0C1639B5" w14:textId="77777777" w:rsidR="005A3DB4" w:rsidRDefault="005A3DB4" w:rsidP="005A3DB4"/>
    <w:p w14:paraId="4BB088FB" w14:textId="77777777" w:rsidR="005A3DB4" w:rsidRPr="00F16A76" w:rsidRDefault="005A3DB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sidRPr="00144B87">
        <w:rPr>
          <w:rFonts w:ascii="Adobe Fan Heiti Std B" w:eastAsia="Adobe Fan Heiti Std B" w:hAnsi="Adobe Fan Heiti Std B"/>
          <w:sz w:val="24"/>
          <w:szCs w:val="24"/>
        </w:rPr>
        <w:t xml:space="preserve">General audience </w:t>
      </w:r>
    </w:p>
    <w:p w14:paraId="4E83CFD0" w14:textId="77777777" w:rsidR="00F16A76" w:rsidRPr="00F16A76" w:rsidRDefault="00B7309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sz w:val="24"/>
          <w:szCs w:val="24"/>
        </w:rPr>
        <w:t>Video game fanatics</w:t>
      </w:r>
    </w:p>
    <w:p w14:paraId="31C8351B" w14:textId="77777777" w:rsidR="00F16A76" w:rsidRPr="00144B87" w:rsidRDefault="00EC287D"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cs="Arial"/>
          <w:sz w:val="24"/>
          <w:szCs w:val="24"/>
        </w:rPr>
        <w:t>A</w:t>
      </w:r>
      <w:r w:rsidR="004F06A3">
        <w:rPr>
          <w:rFonts w:ascii="Adobe Fan Heiti Std B" w:eastAsia="Adobe Fan Heiti Std B" w:hAnsi="Adobe Fan Heiti Std B" w:cs="Arial"/>
          <w:sz w:val="24"/>
          <w:szCs w:val="24"/>
        </w:rPr>
        <w:t xml:space="preserve">ges </w:t>
      </w:r>
      <w:r w:rsidR="00B73094">
        <w:rPr>
          <w:rFonts w:ascii="Adobe Fan Heiti Std B" w:eastAsia="Adobe Fan Heiti Std B" w:hAnsi="Adobe Fan Heiti Std B" w:cs="Arial"/>
          <w:sz w:val="24"/>
          <w:szCs w:val="24"/>
        </w:rPr>
        <w:t>5</w:t>
      </w:r>
      <w:r w:rsidR="009D39CF">
        <w:rPr>
          <w:rFonts w:ascii="Adobe Fan Heiti Std B" w:eastAsia="Adobe Fan Heiti Std B" w:hAnsi="Adobe Fan Heiti Std B" w:cs="Arial"/>
          <w:sz w:val="24"/>
          <w:szCs w:val="24"/>
        </w:rPr>
        <w:t xml:space="preserve"> and up</w:t>
      </w:r>
    </w:p>
    <w:p w14:paraId="68AA1EC7" w14:textId="77777777" w:rsidR="007B7147" w:rsidRDefault="007B7147" w:rsidP="007B7147">
      <w:pPr>
        <w:pStyle w:val="ListParagraph"/>
        <w:suppressAutoHyphens/>
        <w:spacing w:after="200" w:line="240" w:lineRule="auto"/>
        <w:contextualSpacing w:val="0"/>
        <w:jc w:val="both"/>
      </w:pPr>
    </w:p>
    <w:p w14:paraId="616BAD8E" w14:textId="77777777" w:rsidR="00CA5FCC" w:rsidRPr="0054409E" w:rsidRDefault="00CA5FCC" w:rsidP="00CA5FCC">
      <w:pPr>
        <w:rPr>
          <w:rFonts w:ascii="Comic Sans MS" w:hAnsi="Comic Sans MS"/>
          <w:sz w:val="28"/>
          <w:szCs w:val="28"/>
        </w:rPr>
      </w:pPr>
      <w:r w:rsidRPr="0054409E">
        <w:rPr>
          <w:rFonts w:ascii="Comic Sans MS" w:hAnsi="Comic Sans MS"/>
          <w:sz w:val="28"/>
          <w:szCs w:val="28"/>
        </w:rPr>
        <w:t>4. Visual Style</w:t>
      </w:r>
      <w:r w:rsidR="00774B97" w:rsidRPr="0054409E">
        <w:rPr>
          <w:rFonts w:ascii="Comic Sans MS" w:hAnsi="Comic Sans MS"/>
          <w:sz w:val="28"/>
          <w:szCs w:val="28"/>
        </w:rPr>
        <w:t xml:space="preserve"> and </w:t>
      </w:r>
      <w:r w:rsidR="006913AA" w:rsidRPr="0054409E">
        <w:rPr>
          <w:rFonts w:ascii="Comic Sans MS" w:hAnsi="Comic Sans MS"/>
          <w:sz w:val="28"/>
          <w:szCs w:val="28"/>
        </w:rPr>
        <w:t xml:space="preserve">Game </w:t>
      </w:r>
      <w:r w:rsidR="00774B97" w:rsidRPr="0054409E">
        <w:rPr>
          <w:rFonts w:ascii="Comic Sans MS" w:hAnsi="Comic Sans MS"/>
          <w:sz w:val="28"/>
          <w:szCs w:val="28"/>
        </w:rPr>
        <w:t>Platforms</w:t>
      </w:r>
    </w:p>
    <w:p w14:paraId="7AEE04B0" w14:textId="77777777" w:rsidR="00C15DB8" w:rsidRPr="00E85921" w:rsidRDefault="00BB7C84" w:rsidP="00CA5FCC">
      <w:pPr>
        <w:rPr>
          <w:rFonts w:ascii="Adobe Fan Heiti Std B" w:eastAsia="Adobe Fan Heiti Std B" w:hAnsi="Adobe Fan Heiti Std B" w:cs="Arial"/>
          <w:color w:val="212C32" w:themeColor="text2" w:themeShade="BF"/>
          <w:sz w:val="24"/>
          <w:szCs w:val="24"/>
        </w:rPr>
      </w:pPr>
      <w:r>
        <w:rPr>
          <w:rFonts w:ascii="Adobe Fan Heiti Std B" w:eastAsia="Adobe Fan Heiti Std B" w:hAnsi="Adobe Fan Heiti Std B" w:cs="Arial"/>
          <w:color w:val="212C32" w:themeColor="text2" w:themeShade="BF"/>
          <w:sz w:val="24"/>
          <w:szCs w:val="24"/>
        </w:rPr>
        <w:t>The game will be</w:t>
      </w:r>
      <w:r w:rsidR="00047615">
        <w:rPr>
          <w:rFonts w:ascii="Adobe Fan Heiti Std B" w:eastAsia="Adobe Fan Heiti Std B" w:hAnsi="Adobe Fan Heiti Std B" w:cs="Arial"/>
          <w:color w:val="212C32" w:themeColor="text2" w:themeShade="BF"/>
          <w:sz w:val="24"/>
          <w:szCs w:val="24"/>
        </w:rPr>
        <w:t xml:space="preserve"> </w:t>
      </w:r>
      <w:r w:rsidR="0010138A">
        <w:rPr>
          <w:rFonts w:ascii="Adobe Fan Heiti Std B" w:eastAsia="Adobe Fan Heiti Std B" w:hAnsi="Adobe Fan Heiti Std B" w:cs="Arial"/>
          <w:color w:val="212C32" w:themeColor="text2" w:themeShade="BF"/>
          <w:sz w:val="24"/>
          <w:szCs w:val="24"/>
        </w:rPr>
        <w:t xml:space="preserve">developed </w:t>
      </w:r>
      <w:r w:rsidR="00727EA0">
        <w:rPr>
          <w:rFonts w:ascii="Adobe Fan Heiti Std B" w:eastAsia="Adobe Fan Heiti Std B" w:hAnsi="Adobe Fan Heiti Std B" w:cs="Arial"/>
          <w:color w:val="212C32" w:themeColor="text2" w:themeShade="BF"/>
          <w:sz w:val="24"/>
          <w:szCs w:val="24"/>
        </w:rPr>
        <w:t xml:space="preserve">using </w:t>
      </w:r>
      <w:r w:rsidR="00B73094">
        <w:rPr>
          <w:rFonts w:ascii="Adobe Fan Heiti Std B" w:eastAsia="Adobe Fan Heiti Std B" w:hAnsi="Adobe Fan Heiti Std B" w:cs="Arial"/>
          <w:color w:val="212C32" w:themeColor="text2" w:themeShade="BF"/>
          <w:sz w:val="24"/>
          <w:szCs w:val="24"/>
        </w:rPr>
        <w:t>Unity</w:t>
      </w:r>
      <w:r w:rsidR="00727EA0">
        <w:rPr>
          <w:rFonts w:ascii="Adobe Fan Heiti Std B" w:eastAsia="Adobe Fan Heiti Std B" w:hAnsi="Adobe Fan Heiti Std B" w:cs="Arial"/>
          <w:color w:val="212C32" w:themeColor="text2" w:themeShade="BF"/>
          <w:sz w:val="24"/>
          <w:szCs w:val="24"/>
        </w:rPr>
        <w:t>.</w:t>
      </w:r>
      <w:r w:rsidR="005B0B5E">
        <w:rPr>
          <w:rFonts w:ascii="Adobe Fan Heiti Std B" w:eastAsia="Adobe Fan Heiti Std B" w:hAnsi="Adobe Fan Heiti Std B" w:cs="Arial"/>
          <w:color w:val="212C32" w:themeColor="text2" w:themeShade="BF"/>
          <w:sz w:val="24"/>
          <w:szCs w:val="24"/>
        </w:rPr>
        <w:t xml:space="preserve"> It will be </w:t>
      </w:r>
      <w:r w:rsidR="0009729E">
        <w:rPr>
          <w:rFonts w:ascii="Adobe Fan Heiti Std B" w:eastAsia="Adobe Fan Heiti Std B" w:hAnsi="Adobe Fan Heiti Std B" w:cs="Arial"/>
          <w:color w:val="212C32" w:themeColor="text2" w:themeShade="BF"/>
          <w:sz w:val="24"/>
          <w:szCs w:val="24"/>
        </w:rPr>
        <w:t xml:space="preserve">viewable and playable fully functional </w:t>
      </w:r>
      <w:r w:rsidR="005B0B5E">
        <w:rPr>
          <w:rFonts w:ascii="Adobe Fan Heiti Std B" w:eastAsia="Adobe Fan Heiti Std B" w:hAnsi="Adobe Fan Heiti Std B" w:cs="Arial"/>
          <w:color w:val="212C32" w:themeColor="text2" w:themeShade="BF"/>
          <w:sz w:val="24"/>
          <w:szCs w:val="24"/>
        </w:rPr>
        <w:t>on all major m</w:t>
      </w:r>
      <w:r w:rsidR="0009729E">
        <w:rPr>
          <w:rFonts w:ascii="Adobe Fan Heiti Std B" w:eastAsia="Adobe Fan Heiti Std B" w:hAnsi="Adobe Fan Heiti Std B" w:cs="Arial"/>
          <w:color w:val="212C32" w:themeColor="text2" w:themeShade="BF"/>
          <w:sz w:val="24"/>
          <w:szCs w:val="24"/>
        </w:rPr>
        <w:t>obile devices (cellphones and tablets).</w:t>
      </w:r>
      <w:r w:rsidR="005B0B5E">
        <w:rPr>
          <w:rFonts w:ascii="Adobe Fan Heiti Std B" w:eastAsia="Adobe Fan Heiti Std B" w:hAnsi="Adobe Fan Heiti Std B" w:cs="Arial"/>
          <w:color w:val="212C32" w:themeColor="text2" w:themeShade="BF"/>
          <w:sz w:val="24"/>
          <w:szCs w:val="24"/>
        </w:rPr>
        <w:t xml:space="preserve"> </w:t>
      </w:r>
    </w:p>
    <w:p w14:paraId="1836C78E" w14:textId="77777777" w:rsidR="00100AD3" w:rsidRDefault="00100AD3" w:rsidP="00A770E4">
      <w:pPr>
        <w:rPr>
          <w:sz w:val="24"/>
          <w:szCs w:val="24"/>
        </w:rPr>
      </w:pPr>
    </w:p>
    <w:p w14:paraId="0892508E" w14:textId="77777777" w:rsidR="008059DC" w:rsidRPr="0054409E" w:rsidRDefault="003B3454" w:rsidP="008059DC">
      <w:pPr>
        <w:pStyle w:val="Heading1"/>
        <w:rPr>
          <w:rFonts w:ascii="Comic Sans MS" w:hAnsi="Comic Sans MS"/>
          <w:color w:val="000000" w:themeColor="text1"/>
        </w:rPr>
      </w:pPr>
      <w:r w:rsidRPr="0054409E">
        <w:rPr>
          <w:rFonts w:ascii="Comic Sans MS" w:hAnsi="Comic Sans MS"/>
          <w:color w:val="000000" w:themeColor="text1"/>
        </w:rPr>
        <w:t>5</w:t>
      </w:r>
      <w:r w:rsidR="008059DC" w:rsidRPr="0054409E">
        <w:rPr>
          <w:rFonts w:ascii="Comic Sans MS" w:hAnsi="Comic Sans MS"/>
          <w:color w:val="000000" w:themeColor="text1"/>
        </w:rPr>
        <w:t>. Game Mechanics</w:t>
      </w:r>
    </w:p>
    <w:p w14:paraId="70291360" w14:textId="77777777" w:rsidR="00F43ACF" w:rsidRDefault="00F43ACF" w:rsidP="008059DC">
      <w:pPr>
        <w:rPr>
          <w:rFonts w:ascii="Verdana" w:eastAsia="Times New Roman" w:hAnsi="Verdana" w:cs="Times New Roman"/>
          <w:b/>
          <w:bCs/>
          <w:color w:val="333333"/>
          <w:u w:val="single"/>
          <w:shd w:val="clear" w:color="auto" w:fill="FFFFFF"/>
          <w:lang w:eastAsia="en-US"/>
        </w:rPr>
      </w:pPr>
    </w:p>
    <w:p w14:paraId="72D94820" w14:textId="77777777" w:rsidR="004D07F9" w:rsidRDefault="008840D7"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This </w:t>
      </w:r>
      <w:r w:rsidR="00671C07">
        <w:rPr>
          <w:rFonts w:ascii="Adobe Fan Heiti Std B" w:eastAsia="Adobe Fan Heiti Std B" w:hAnsi="Adobe Fan Heiti Std B" w:cs="Times New Roman"/>
          <w:color w:val="333333"/>
          <w:shd w:val="clear" w:color="auto" w:fill="FFFFFF"/>
          <w:lang w:eastAsia="en-US"/>
        </w:rPr>
        <w:t xml:space="preserve">game will </w:t>
      </w:r>
      <w:r w:rsidR="005D24BD">
        <w:rPr>
          <w:rFonts w:ascii="Adobe Fan Heiti Std B" w:eastAsia="Adobe Fan Heiti Std B" w:hAnsi="Adobe Fan Heiti Std B" w:cs="Times New Roman"/>
          <w:color w:val="333333"/>
          <w:shd w:val="clear" w:color="auto" w:fill="FFFFFF"/>
          <w:lang w:eastAsia="en-US"/>
        </w:rPr>
        <w:t xml:space="preserve">be available </w:t>
      </w:r>
      <w:r w:rsidR="00B73094">
        <w:rPr>
          <w:rFonts w:ascii="Adobe Fan Heiti Std B" w:eastAsia="Adobe Fan Heiti Std B" w:hAnsi="Adobe Fan Heiti Std B" w:cs="Times New Roman"/>
          <w:color w:val="333333"/>
          <w:shd w:val="clear" w:color="auto" w:fill="FFFFFF"/>
          <w:lang w:eastAsia="en-US"/>
        </w:rPr>
        <w:t>as an</w:t>
      </w:r>
      <w:r w:rsidR="005D24BD">
        <w:rPr>
          <w:rFonts w:ascii="Adobe Fan Heiti Std B" w:eastAsia="Adobe Fan Heiti Std B" w:hAnsi="Adobe Fan Heiti Std B" w:cs="Times New Roman"/>
          <w:color w:val="333333"/>
          <w:shd w:val="clear" w:color="auto" w:fill="FFFFFF"/>
          <w:lang w:eastAsia="en-US"/>
        </w:rPr>
        <w:t xml:space="preserve"> a</w:t>
      </w:r>
      <w:r w:rsidR="00B73094">
        <w:rPr>
          <w:rFonts w:ascii="Adobe Fan Heiti Std B" w:eastAsia="Adobe Fan Heiti Std B" w:hAnsi="Adobe Fan Heiti Std B" w:cs="Times New Roman"/>
          <w:color w:val="333333"/>
          <w:shd w:val="clear" w:color="auto" w:fill="FFFFFF"/>
          <w:lang w:eastAsia="en-US"/>
        </w:rPr>
        <w:t>pp</w:t>
      </w:r>
      <w:r w:rsidR="005D24BD">
        <w:rPr>
          <w:rFonts w:ascii="Adobe Fan Heiti Std B" w:eastAsia="Adobe Fan Heiti Std B" w:hAnsi="Adobe Fan Heiti Std B" w:cs="Times New Roman"/>
          <w:color w:val="333333"/>
          <w:shd w:val="clear" w:color="auto" w:fill="FFFFFF"/>
          <w:lang w:eastAsia="en-US"/>
        </w:rPr>
        <w:t xml:space="preserve"> and playable on all mobile devices.</w:t>
      </w:r>
    </w:p>
    <w:p w14:paraId="14B0F661" w14:textId="2D7D21DE" w:rsidR="005D24BD" w:rsidRDefault="008C4225"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Points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initial </w:t>
      </w:r>
      <w:r w:rsidR="00B73094">
        <w:rPr>
          <w:rFonts w:ascii="Adobe Fan Heiti Std B" w:eastAsia="Adobe Fan Heiti Std B" w:hAnsi="Adobe Fan Heiti Std B" w:cs="Times New Roman"/>
          <w:color w:val="333333"/>
          <w:shd w:val="clear" w:color="auto" w:fill="FFFFFF"/>
          <w:lang w:eastAsia="en-US"/>
        </w:rPr>
        <w:t xml:space="preserve">amount </w:t>
      </w:r>
      <w:r>
        <w:rPr>
          <w:rFonts w:ascii="Adobe Fan Heiti Std B" w:eastAsia="Adobe Fan Heiti Std B" w:hAnsi="Adobe Fan Heiti Std B" w:cs="Times New Roman"/>
          <w:color w:val="333333"/>
          <w:shd w:val="clear" w:color="auto" w:fill="FFFFFF"/>
          <w:lang w:eastAsia="en-US"/>
        </w:rPr>
        <w:t xml:space="preserve">to use for care of their pet.  </w:t>
      </w:r>
      <w:r w:rsidR="00292F49">
        <w:rPr>
          <w:rFonts w:ascii="Adobe Fan Heiti Std B" w:eastAsia="Adobe Fan Heiti Std B" w:hAnsi="Adobe Fan Heiti Std B" w:cs="Times New Roman"/>
          <w:color w:val="333333"/>
          <w:shd w:val="clear" w:color="auto" w:fill="FFFFFF"/>
          <w:lang w:eastAsia="en-US"/>
        </w:rPr>
        <w:t>The points are used to feed, love and bath their pet.</w:t>
      </w:r>
    </w:p>
    <w:p w14:paraId="34890EFA" w14:textId="09015762" w:rsidR="00292F49" w:rsidRDefault="00292F49"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Shields:  Shields are used to train pets to protect players from their fears.  Players earn shields</w:t>
      </w:r>
      <w:r w:rsidR="00F07450">
        <w:rPr>
          <w:rFonts w:ascii="Adobe Fan Heiti Std B" w:eastAsia="Adobe Fan Heiti Std B" w:hAnsi="Adobe Fan Heiti Std B" w:cs="Times New Roman"/>
          <w:color w:val="333333"/>
          <w:shd w:val="clear" w:color="auto" w:fill="FFFFFF"/>
          <w:lang w:eastAsia="en-US"/>
        </w:rPr>
        <w:t xml:space="preserve"> by caring </w:t>
      </w:r>
      <w:proofErr w:type="gramStart"/>
      <w:r w:rsidR="00F07450">
        <w:rPr>
          <w:rFonts w:ascii="Adobe Fan Heiti Std B" w:eastAsia="Adobe Fan Heiti Std B" w:hAnsi="Adobe Fan Heiti Std B" w:cs="Times New Roman"/>
          <w:color w:val="333333"/>
          <w:shd w:val="clear" w:color="auto" w:fill="FFFFFF"/>
          <w:lang w:eastAsia="en-US"/>
        </w:rPr>
        <w:t>for</w:t>
      </w:r>
      <w:proofErr w:type="gramEnd"/>
      <w:r w:rsidR="00F07450">
        <w:rPr>
          <w:rFonts w:ascii="Adobe Fan Heiti Std B" w:eastAsia="Adobe Fan Heiti Std B" w:hAnsi="Adobe Fan Heiti Std B" w:cs="Times New Roman"/>
          <w:color w:val="333333"/>
          <w:shd w:val="clear" w:color="auto" w:fill="FFFFFF"/>
          <w:lang w:eastAsia="en-US"/>
        </w:rPr>
        <w:t xml:space="preserve"> their pet.  The better they care for the pet the more shields they receive.</w:t>
      </w:r>
    </w:p>
    <w:p w14:paraId="63E8995D" w14:textId="2EF0C962"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w:t>
      </w:r>
      <w:r w:rsidR="00F07450">
        <w:rPr>
          <w:rFonts w:ascii="Adobe Fan Heiti Std B" w:eastAsia="Adobe Fan Heiti Std B" w:hAnsi="Adobe Fan Heiti Std B" w:cs="Times New Roman"/>
          <w:color w:val="333333"/>
          <w:shd w:val="clear" w:color="auto" w:fill="FFFFFF"/>
          <w:lang w:eastAsia="en-US"/>
        </w:rPr>
        <w:t>opportunity to upgrade their pet and their home.</w:t>
      </w:r>
    </w:p>
    <w:p w14:paraId="6D50727A"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4244AF87"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600E9599"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A8DFA55"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3C94A00" w14:textId="77777777" w:rsidR="000D3781" w:rsidRPr="000D3781" w:rsidRDefault="008E29A5" w:rsidP="008059DC">
      <w:pPr>
        <w:rPr>
          <w:rFonts w:ascii="Verdana" w:eastAsia="Adobe Fan Heiti Std B" w:hAnsi="Verdana" w:cs="Times New Roman"/>
          <w:b/>
          <w:i/>
          <w:color w:val="333333"/>
          <w:u w:val="single"/>
          <w:shd w:val="clear" w:color="auto" w:fill="FFFFFF"/>
          <w:lang w:eastAsia="en-US"/>
        </w:rPr>
      </w:pPr>
      <w:r w:rsidRPr="000D3781">
        <w:rPr>
          <w:rFonts w:ascii="Verdana" w:eastAsia="Adobe Fan Heiti Std B" w:hAnsi="Verdana" w:cs="Times New Roman"/>
          <w:b/>
          <w:i/>
          <w:color w:val="333333"/>
          <w:u w:val="single"/>
          <w:shd w:val="clear" w:color="auto" w:fill="FFFFFF"/>
          <w:lang w:eastAsia="en-US"/>
        </w:rPr>
        <w:t xml:space="preserve">Game Play: </w:t>
      </w:r>
    </w:p>
    <w:p w14:paraId="3B3C532A" w14:textId="4D7D555B" w:rsidR="007478FB" w:rsidRDefault="008E29A5"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The </w:t>
      </w:r>
      <w:r w:rsidR="00B73094">
        <w:rPr>
          <w:rFonts w:ascii="Adobe Fan Heiti Std B" w:eastAsia="Adobe Fan Heiti Std B" w:hAnsi="Adobe Fan Heiti Std B" w:cs="Times New Roman"/>
          <w:color w:val="333333"/>
          <w:shd w:val="clear" w:color="auto" w:fill="FFFFFF"/>
          <w:lang w:eastAsia="en-US"/>
        </w:rPr>
        <w:t xml:space="preserve">player is </w:t>
      </w:r>
      <w:r w:rsidR="00F07450">
        <w:rPr>
          <w:rFonts w:ascii="Adobe Fan Heiti Std B" w:eastAsia="Adobe Fan Heiti Std B" w:hAnsi="Adobe Fan Heiti Std B" w:cs="Times New Roman"/>
          <w:color w:val="333333"/>
          <w:shd w:val="clear" w:color="auto" w:fill="FFFFFF"/>
          <w:lang w:eastAsia="en-US"/>
        </w:rPr>
        <w:t xml:space="preserve">given the opportunity to adopt a guardian pet.  They can choose from a selection of about 6.  Players can only have 1 at a time.  They can choose a name for their pet.  Once the pet is chosen, they can now select a fear.  The player will have a number of shields to start with and will be prompted to train their pet and use the free shields.  </w:t>
      </w:r>
    </w:p>
    <w:p w14:paraId="1D8D36D5" w14:textId="6F2DD3B0"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Based on a simple randomized timer, players will be prompted to feed, love and bath their pet.  They will use points to care for the pet.  Points replenish over time.  The more they care for the pet, the more shields they can use.  Players can purchase points and shields through our </w:t>
      </w:r>
      <w:proofErr w:type="spellStart"/>
      <w:r>
        <w:rPr>
          <w:rFonts w:ascii="Adobe Fan Heiti Std B" w:eastAsia="Adobe Fan Heiti Std B" w:hAnsi="Adobe Fan Heiti Std B" w:cs="Times New Roman"/>
          <w:color w:val="333333"/>
          <w:shd w:val="clear" w:color="auto" w:fill="FFFFFF"/>
          <w:lang w:eastAsia="en-US"/>
        </w:rPr>
        <w:t>paypal</w:t>
      </w:r>
      <w:proofErr w:type="spellEnd"/>
      <w:r>
        <w:rPr>
          <w:rFonts w:ascii="Adobe Fan Heiti Std B" w:eastAsia="Adobe Fan Heiti Std B" w:hAnsi="Adobe Fan Heiti Std B" w:cs="Times New Roman"/>
          <w:color w:val="333333"/>
          <w:shd w:val="clear" w:color="auto" w:fill="FFFFFF"/>
          <w:lang w:eastAsia="en-US"/>
        </w:rPr>
        <w:t xml:space="preserve"> account.</w:t>
      </w:r>
    </w:p>
    <w:p w14:paraId="2ED7A2A7" w14:textId="77777777"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Players can purchase additional pets.  </w:t>
      </w:r>
    </w:p>
    <w:p w14:paraId="57AB1862" w14:textId="7226F940" w:rsidR="00F07450" w:rsidRDefault="00F07450" w:rsidP="00F07450">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The app will also have a simple scanner that searches the room.  It should flash and beep and make scanner noises (like a radar screen) and after a randomized amount of time give an all clear message.</w:t>
      </w:r>
    </w:p>
    <w:p w14:paraId="144F5145" w14:textId="77777777" w:rsidR="008D1CA9" w:rsidRDefault="008D1CA9" w:rsidP="00210F58">
      <w:pPr>
        <w:rPr>
          <w:rFonts w:ascii="Verdana" w:eastAsia="Times New Roman" w:hAnsi="Verdana" w:cs="Times New Roman"/>
          <w:b/>
          <w:bCs/>
          <w:color w:val="333333"/>
          <w:u w:val="single"/>
          <w:shd w:val="clear" w:color="auto" w:fill="FFFFFF"/>
          <w:lang w:eastAsia="en-US"/>
        </w:rPr>
      </w:pPr>
    </w:p>
    <w:p w14:paraId="41ED83D5" w14:textId="77777777" w:rsidR="00F5734E" w:rsidRDefault="00F5734E" w:rsidP="008059DC">
      <w:pPr>
        <w:rPr>
          <w:rFonts w:ascii="Adobe Fan Heiti Std B" w:eastAsia="Adobe Fan Heiti Std B" w:hAnsi="Adobe Fan Heiti Std B" w:cs="Times New Roman"/>
          <w:color w:val="333333"/>
          <w:shd w:val="clear" w:color="auto" w:fill="FFFFFF"/>
          <w:lang w:eastAsia="en-US"/>
        </w:rPr>
      </w:pPr>
    </w:p>
    <w:p w14:paraId="4FE74BF5" w14:textId="77777777" w:rsidR="000F5356" w:rsidRDefault="000F5356" w:rsidP="008059DC">
      <w:pPr>
        <w:rPr>
          <w:rFonts w:ascii="Adobe Fan Heiti Std B" w:eastAsia="Adobe Fan Heiti Std B" w:hAnsi="Adobe Fan Heiti Std B" w:cs="Times New Roman"/>
          <w:color w:val="333333"/>
          <w:shd w:val="clear" w:color="auto" w:fill="FFFFFF"/>
          <w:lang w:eastAsia="en-US"/>
        </w:rPr>
      </w:pPr>
    </w:p>
    <w:p w14:paraId="7759DE14" w14:textId="77777777" w:rsidR="00C92D46" w:rsidRPr="0054409E" w:rsidRDefault="00097D0B" w:rsidP="00C92D46">
      <w:pPr>
        <w:pStyle w:val="Heading1"/>
        <w:rPr>
          <w:rFonts w:ascii="Comic Sans MS" w:hAnsi="Comic Sans MS"/>
          <w:color w:val="000000" w:themeColor="text1"/>
        </w:rPr>
      </w:pPr>
      <w:r w:rsidRPr="0054409E">
        <w:rPr>
          <w:rFonts w:ascii="Comic Sans MS" w:hAnsi="Comic Sans MS"/>
          <w:color w:val="000000" w:themeColor="text1"/>
        </w:rPr>
        <w:t>8</w:t>
      </w:r>
      <w:r w:rsidR="00C92D46" w:rsidRPr="0054409E">
        <w:rPr>
          <w:rFonts w:ascii="Comic Sans MS" w:hAnsi="Comic Sans MS"/>
          <w:color w:val="000000" w:themeColor="text1"/>
        </w:rPr>
        <w:t>.</w:t>
      </w:r>
      <w:r w:rsidR="009B7BCA" w:rsidRPr="0054409E">
        <w:rPr>
          <w:rFonts w:ascii="Comic Sans MS" w:hAnsi="Comic Sans MS"/>
          <w:color w:val="000000" w:themeColor="text1"/>
        </w:rPr>
        <w:t xml:space="preserve"> </w:t>
      </w:r>
      <w:r w:rsidR="00C92D46" w:rsidRPr="0054409E">
        <w:rPr>
          <w:rFonts w:ascii="Comic Sans MS" w:hAnsi="Comic Sans MS"/>
          <w:color w:val="000000" w:themeColor="text1"/>
        </w:rPr>
        <w:t>Controls</w:t>
      </w:r>
      <w:r w:rsidR="009B7BCA" w:rsidRPr="0054409E">
        <w:rPr>
          <w:rFonts w:ascii="Comic Sans MS" w:hAnsi="Comic Sans MS"/>
          <w:color w:val="000000" w:themeColor="text1"/>
        </w:rPr>
        <w:t xml:space="preserve"> </w:t>
      </w:r>
    </w:p>
    <w:p w14:paraId="4DA98A91" w14:textId="0FF6BC7F" w:rsidR="00966D9B" w:rsidRPr="00D21678" w:rsidRDefault="007D06A3" w:rsidP="00A770E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controls for the game utilize </w:t>
      </w:r>
      <w:r w:rsidR="007478FB">
        <w:rPr>
          <w:rFonts w:ascii="Adobe Fan Heiti Std B" w:eastAsia="Adobe Fan Heiti Std B" w:hAnsi="Adobe Fan Heiti Std B"/>
          <w:color w:val="404040" w:themeColor="text1" w:themeTint="BF"/>
          <w:sz w:val="24"/>
          <w:szCs w:val="24"/>
        </w:rPr>
        <w:t xml:space="preserve">touch controls.  Players would slide their finger up and down to </w:t>
      </w:r>
      <w:r w:rsidR="00F07450">
        <w:rPr>
          <w:rFonts w:ascii="Adobe Fan Heiti Std B" w:eastAsia="Adobe Fan Heiti Std B" w:hAnsi="Adobe Fan Heiti Std B"/>
          <w:color w:val="404040" w:themeColor="text1" w:themeTint="BF"/>
          <w:sz w:val="24"/>
          <w:szCs w:val="24"/>
        </w:rPr>
        <w:t>pet their guardian, they would click on a bath icon and food icon to care for the pet.  They would press the shield icon to train their pet.</w:t>
      </w:r>
    </w:p>
    <w:p w14:paraId="7C35CCB1" w14:textId="77777777" w:rsidR="009A7AA6" w:rsidRDefault="00107158" w:rsidP="007478FB">
      <w:pPr>
        <w:pStyle w:val="Heading1"/>
        <w:rPr>
          <w:rFonts w:ascii="Adobe Fan Heiti Std B" w:eastAsia="Adobe Fan Heiti Std B" w:hAnsi="Adobe Fan Heiti Std B"/>
          <w:color w:val="404040" w:themeColor="text1" w:themeTint="BF"/>
          <w:sz w:val="24"/>
          <w:szCs w:val="24"/>
        </w:rPr>
      </w:pPr>
      <w:r>
        <w:t xml:space="preserve"> </w:t>
      </w:r>
    </w:p>
    <w:p w14:paraId="36FA9158" w14:textId="77777777" w:rsidR="009A7AA6" w:rsidRPr="0054409E" w:rsidRDefault="009A7AA6" w:rsidP="009A7AA6">
      <w:pPr>
        <w:pStyle w:val="Heading1"/>
        <w:rPr>
          <w:rFonts w:ascii="Comic Sans MS" w:hAnsi="Comic Sans MS"/>
          <w:color w:val="000000" w:themeColor="text1"/>
        </w:rPr>
      </w:pPr>
      <w:r w:rsidRPr="0054409E">
        <w:rPr>
          <w:rFonts w:ascii="Comic Sans MS" w:hAnsi="Comic Sans MS"/>
          <w:color w:val="000000" w:themeColor="text1"/>
        </w:rPr>
        <w:t>9. Creative Extras</w:t>
      </w:r>
    </w:p>
    <w:p w14:paraId="45A6BE4D" w14:textId="77777777" w:rsidR="009A7AA6" w:rsidRDefault="009A7AA6" w:rsidP="00A84714">
      <w:pPr>
        <w:rPr>
          <w:rFonts w:ascii="Adobe Fan Heiti Std B" w:eastAsia="Adobe Fan Heiti Std B" w:hAnsi="Adobe Fan Heiti Std B"/>
          <w:color w:val="404040" w:themeColor="text1" w:themeTint="BF"/>
          <w:sz w:val="24"/>
          <w:szCs w:val="24"/>
        </w:rPr>
      </w:pPr>
    </w:p>
    <w:p w14:paraId="28DF67F1" w14:textId="77777777"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Game Power-ups or incentives.</w:t>
      </w:r>
    </w:p>
    <w:p w14:paraId="1DA34578" w14:textId="77777777" w:rsidR="00BB265A" w:rsidRDefault="00083532" w:rsidP="00A84714">
      <w:pPr>
        <w:rPr>
          <w:rFonts w:ascii="Adobe Fan Heiti Std B" w:eastAsia="Adobe Fan Heiti Std B" w:hAnsi="Adobe Fan Heiti Std B"/>
          <w:color w:val="404040" w:themeColor="text1" w:themeTint="BF"/>
          <w:sz w:val="24"/>
          <w:szCs w:val="24"/>
        </w:rPr>
      </w:pPr>
      <w:proofErr w:type="gramStart"/>
      <w:r>
        <w:rPr>
          <w:rFonts w:ascii="Adobe Fan Heiti Std B" w:eastAsia="Adobe Fan Heiti Std B" w:hAnsi="Adobe Fan Heiti Std B"/>
          <w:color w:val="404040" w:themeColor="text1" w:themeTint="BF"/>
          <w:sz w:val="24"/>
          <w:szCs w:val="24"/>
        </w:rPr>
        <w:t>Multiplayer :</w:t>
      </w:r>
      <w:proofErr w:type="gramEnd"/>
      <w:r>
        <w:rPr>
          <w:rFonts w:ascii="Adobe Fan Heiti Std B" w:eastAsia="Adobe Fan Heiti Std B" w:hAnsi="Adobe Fan Heiti Std B"/>
          <w:color w:val="404040" w:themeColor="text1" w:themeTint="BF"/>
          <w:sz w:val="24"/>
          <w:szCs w:val="24"/>
        </w:rPr>
        <w:t xml:space="preserve"> </w:t>
      </w:r>
      <w:r w:rsidR="00BB265A">
        <w:rPr>
          <w:rFonts w:ascii="Adobe Fan Heiti Std B" w:eastAsia="Adobe Fan Heiti Std B" w:hAnsi="Adobe Fan Heiti Std B"/>
          <w:color w:val="404040" w:themeColor="text1" w:themeTint="BF"/>
          <w:sz w:val="24"/>
          <w:szCs w:val="24"/>
        </w:rPr>
        <w:t>Play with friends and online users</w:t>
      </w:r>
      <w:r>
        <w:rPr>
          <w:rFonts w:ascii="Adobe Fan Heiti Std B" w:eastAsia="Adobe Fan Heiti Std B" w:hAnsi="Adobe Fan Heiti Std B"/>
          <w:color w:val="404040" w:themeColor="text1" w:themeTint="BF"/>
          <w:sz w:val="24"/>
          <w:szCs w:val="24"/>
        </w:rPr>
        <w:t>.</w:t>
      </w:r>
    </w:p>
    <w:p w14:paraId="1BACD9EC" w14:textId="77777777" w:rsidR="00BB265A" w:rsidRPr="00A84714"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lastRenderedPageBreak/>
        <w:t xml:space="preserve"> </w:t>
      </w:r>
    </w:p>
    <w:sectPr w:rsidR="00BB265A" w:rsidRPr="00A847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nsid w:val="360D51F5"/>
    <w:multiLevelType w:val="hybridMultilevel"/>
    <w:tmpl w:val="D3482B0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765C764D"/>
    <w:multiLevelType w:val="hybridMultilevel"/>
    <w:tmpl w:val="55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4"/>
    <w:rsid w:val="00004078"/>
    <w:rsid w:val="00006C8C"/>
    <w:rsid w:val="00007A72"/>
    <w:rsid w:val="00011B25"/>
    <w:rsid w:val="00030A13"/>
    <w:rsid w:val="00031B1E"/>
    <w:rsid w:val="00040264"/>
    <w:rsid w:val="00040CBC"/>
    <w:rsid w:val="00041180"/>
    <w:rsid w:val="00045597"/>
    <w:rsid w:val="00047615"/>
    <w:rsid w:val="00050534"/>
    <w:rsid w:val="000506C4"/>
    <w:rsid w:val="000553B7"/>
    <w:rsid w:val="00055ED9"/>
    <w:rsid w:val="00056402"/>
    <w:rsid w:val="000611CA"/>
    <w:rsid w:val="000641D6"/>
    <w:rsid w:val="00064682"/>
    <w:rsid w:val="00065B85"/>
    <w:rsid w:val="0007315D"/>
    <w:rsid w:val="000734C1"/>
    <w:rsid w:val="0008074A"/>
    <w:rsid w:val="00080C9C"/>
    <w:rsid w:val="0008159C"/>
    <w:rsid w:val="0008246A"/>
    <w:rsid w:val="00083532"/>
    <w:rsid w:val="000854FE"/>
    <w:rsid w:val="00087E94"/>
    <w:rsid w:val="00092268"/>
    <w:rsid w:val="00092E3D"/>
    <w:rsid w:val="00094830"/>
    <w:rsid w:val="0009729E"/>
    <w:rsid w:val="00097D0B"/>
    <w:rsid w:val="000C019E"/>
    <w:rsid w:val="000C3758"/>
    <w:rsid w:val="000C5487"/>
    <w:rsid w:val="000C6DDD"/>
    <w:rsid w:val="000D019E"/>
    <w:rsid w:val="000D0442"/>
    <w:rsid w:val="000D2E20"/>
    <w:rsid w:val="000D3781"/>
    <w:rsid w:val="000D4C2C"/>
    <w:rsid w:val="000E2278"/>
    <w:rsid w:val="000E3C5F"/>
    <w:rsid w:val="000E7BC0"/>
    <w:rsid w:val="000E7F35"/>
    <w:rsid w:val="000F2CAC"/>
    <w:rsid w:val="000F5356"/>
    <w:rsid w:val="000F54D9"/>
    <w:rsid w:val="000F6291"/>
    <w:rsid w:val="000F73E2"/>
    <w:rsid w:val="00100AD3"/>
    <w:rsid w:val="00101091"/>
    <w:rsid w:val="0010138A"/>
    <w:rsid w:val="00101DB4"/>
    <w:rsid w:val="001024E9"/>
    <w:rsid w:val="00107155"/>
    <w:rsid w:val="00107158"/>
    <w:rsid w:val="00111127"/>
    <w:rsid w:val="0011152E"/>
    <w:rsid w:val="00111B41"/>
    <w:rsid w:val="00115BB0"/>
    <w:rsid w:val="001216EF"/>
    <w:rsid w:val="00123066"/>
    <w:rsid w:val="00130FA0"/>
    <w:rsid w:val="00142B36"/>
    <w:rsid w:val="00144B87"/>
    <w:rsid w:val="00147D0E"/>
    <w:rsid w:val="00150543"/>
    <w:rsid w:val="00154D8D"/>
    <w:rsid w:val="001562F9"/>
    <w:rsid w:val="0015655A"/>
    <w:rsid w:val="00157F53"/>
    <w:rsid w:val="001607E1"/>
    <w:rsid w:val="00171336"/>
    <w:rsid w:val="0017370C"/>
    <w:rsid w:val="00174470"/>
    <w:rsid w:val="00174E33"/>
    <w:rsid w:val="00174FC1"/>
    <w:rsid w:val="00176AC8"/>
    <w:rsid w:val="001807DB"/>
    <w:rsid w:val="0018248A"/>
    <w:rsid w:val="00185476"/>
    <w:rsid w:val="00185575"/>
    <w:rsid w:val="00191D88"/>
    <w:rsid w:val="00192890"/>
    <w:rsid w:val="001B6F68"/>
    <w:rsid w:val="001C4204"/>
    <w:rsid w:val="001C7316"/>
    <w:rsid w:val="001D549A"/>
    <w:rsid w:val="001E5740"/>
    <w:rsid w:val="001E7F61"/>
    <w:rsid w:val="001F566B"/>
    <w:rsid w:val="00200A40"/>
    <w:rsid w:val="002047D4"/>
    <w:rsid w:val="00204959"/>
    <w:rsid w:val="00210F58"/>
    <w:rsid w:val="0021124E"/>
    <w:rsid w:val="00220A04"/>
    <w:rsid w:val="00221BAB"/>
    <w:rsid w:val="00227EF4"/>
    <w:rsid w:val="002300F9"/>
    <w:rsid w:val="0024068C"/>
    <w:rsid w:val="002529B4"/>
    <w:rsid w:val="0025432D"/>
    <w:rsid w:val="00257B7E"/>
    <w:rsid w:val="002604F3"/>
    <w:rsid w:val="00261401"/>
    <w:rsid w:val="0026200E"/>
    <w:rsid w:val="00273F62"/>
    <w:rsid w:val="002774F0"/>
    <w:rsid w:val="00284EF7"/>
    <w:rsid w:val="00286E7E"/>
    <w:rsid w:val="0028745A"/>
    <w:rsid w:val="00287FDC"/>
    <w:rsid w:val="00291E3A"/>
    <w:rsid w:val="00292DD6"/>
    <w:rsid w:val="00292F49"/>
    <w:rsid w:val="002A03E7"/>
    <w:rsid w:val="002A519A"/>
    <w:rsid w:val="002A71B7"/>
    <w:rsid w:val="002B4F5E"/>
    <w:rsid w:val="002C0FE0"/>
    <w:rsid w:val="002C4757"/>
    <w:rsid w:val="002D0A27"/>
    <w:rsid w:val="002D4EC0"/>
    <w:rsid w:val="002D65D3"/>
    <w:rsid w:val="002D7041"/>
    <w:rsid w:val="002E1CD9"/>
    <w:rsid w:val="002E4718"/>
    <w:rsid w:val="002F157D"/>
    <w:rsid w:val="002F206E"/>
    <w:rsid w:val="00301DB4"/>
    <w:rsid w:val="003046B3"/>
    <w:rsid w:val="00304EB3"/>
    <w:rsid w:val="00310269"/>
    <w:rsid w:val="00316F2D"/>
    <w:rsid w:val="003205D0"/>
    <w:rsid w:val="00321C79"/>
    <w:rsid w:val="0032220D"/>
    <w:rsid w:val="00324567"/>
    <w:rsid w:val="003249F4"/>
    <w:rsid w:val="00326ABD"/>
    <w:rsid w:val="0034043F"/>
    <w:rsid w:val="0034361C"/>
    <w:rsid w:val="00363C0B"/>
    <w:rsid w:val="00366431"/>
    <w:rsid w:val="00370F8C"/>
    <w:rsid w:val="00371941"/>
    <w:rsid w:val="003771E7"/>
    <w:rsid w:val="003816EE"/>
    <w:rsid w:val="0038690E"/>
    <w:rsid w:val="003970CE"/>
    <w:rsid w:val="003978D5"/>
    <w:rsid w:val="003A124C"/>
    <w:rsid w:val="003A51F1"/>
    <w:rsid w:val="003B26AE"/>
    <w:rsid w:val="003B3454"/>
    <w:rsid w:val="003B4E9C"/>
    <w:rsid w:val="003C2034"/>
    <w:rsid w:val="003C37EE"/>
    <w:rsid w:val="003C6373"/>
    <w:rsid w:val="003D2154"/>
    <w:rsid w:val="003D4D1C"/>
    <w:rsid w:val="003D5C04"/>
    <w:rsid w:val="003E5878"/>
    <w:rsid w:val="003E67CE"/>
    <w:rsid w:val="00407553"/>
    <w:rsid w:val="004128DC"/>
    <w:rsid w:val="004148E2"/>
    <w:rsid w:val="00417D60"/>
    <w:rsid w:val="0042495A"/>
    <w:rsid w:val="004355A2"/>
    <w:rsid w:val="00444B65"/>
    <w:rsid w:val="00456730"/>
    <w:rsid w:val="00461CD1"/>
    <w:rsid w:val="004740DF"/>
    <w:rsid w:val="0048061D"/>
    <w:rsid w:val="00496128"/>
    <w:rsid w:val="004A02BE"/>
    <w:rsid w:val="004A3329"/>
    <w:rsid w:val="004A4231"/>
    <w:rsid w:val="004A46F4"/>
    <w:rsid w:val="004A574C"/>
    <w:rsid w:val="004B02E1"/>
    <w:rsid w:val="004B28A5"/>
    <w:rsid w:val="004B2CDF"/>
    <w:rsid w:val="004B5F04"/>
    <w:rsid w:val="004C4B4D"/>
    <w:rsid w:val="004D07F9"/>
    <w:rsid w:val="004D1932"/>
    <w:rsid w:val="004D2256"/>
    <w:rsid w:val="004D50EF"/>
    <w:rsid w:val="004E261F"/>
    <w:rsid w:val="004E788E"/>
    <w:rsid w:val="004E7A7D"/>
    <w:rsid w:val="004F06A3"/>
    <w:rsid w:val="004F0758"/>
    <w:rsid w:val="004F47C9"/>
    <w:rsid w:val="004F4FE3"/>
    <w:rsid w:val="004F5C90"/>
    <w:rsid w:val="00502203"/>
    <w:rsid w:val="00502DA8"/>
    <w:rsid w:val="005055F6"/>
    <w:rsid w:val="00506CCB"/>
    <w:rsid w:val="005162BC"/>
    <w:rsid w:val="00524173"/>
    <w:rsid w:val="005255BC"/>
    <w:rsid w:val="0052598D"/>
    <w:rsid w:val="00527112"/>
    <w:rsid w:val="00530BE4"/>
    <w:rsid w:val="00537719"/>
    <w:rsid w:val="0054259E"/>
    <w:rsid w:val="0054409E"/>
    <w:rsid w:val="005456CF"/>
    <w:rsid w:val="00556992"/>
    <w:rsid w:val="00556FFF"/>
    <w:rsid w:val="00557CB3"/>
    <w:rsid w:val="005606D5"/>
    <w:rsid w:val="005632A2"/>
    <w:rsid w:val="00564ABC"/>
    <w:rsid w:val="005650CF"/>
    <w:rsid w:val="00567109"/>
    <w:rsid w:val="00570BE1"/>
    <w:rsid w:val="00572B50"/>
    <w:rsid w:val="005767DA"/>
    <w:rsid w:val="00577B05"/>
    <w:rsid w:val="00585F03"/>
    <w:rsid w:val="00586C58"/>
    <w:rsid w:val="00590500"/>
    <w:rsid w:val="00591B71"/>
    <w:rsid w:val="005940C9"/>
    <w:rsid w:val="0059535B"/>
    <w:rsid w:val="0059707A"/>
    <w:rsid w:val="00597B97"/>
    <w:rsid w:val="005A09C8"/>
    <w:rsid w:val="005A389C"/>
    <w:rsid w:val="005A3DB4"/>
    <w:rsid w:val="005A4800"/>
    <w:rsid w:val="005A7CB1"/>
    <w:rsid w:val="005B0B5E"/>
    <w:rsid w:val="005B144F"/>
    <w:rsid w:val="005B3272"/>
    <w:rsid w:val="005B59DE"/>
    <w:rsid w:val="005B5E90"/>
    <w:rsid w:val="005C251C"/>
    <w:rsid w:val="005C5E69"/>
    <w:rsid w:val="005D24BD"/>
    <w:rsid w:val="005D34EB"/>
    <w:rsid w:val="005F7FA0"/>
    <w:rsid w:val="006023DE"/>
    <w:rsid w:val="0060566D"/>
    <w:rsid w:val="00607343"/>
    <w:rsid w:val="006149A3"/>
    <w:rsid w:val="00616119"/>
    <w:rsid w:val="00621894"/>
    <w:rsid w:val="0062353C"/>
    <w:rsid w:val="0062485E"/>
    <w:rsid w:val="00625F4D"/>
    <w:rsid w:val="00626125"/>
    <w:rsid w:val="006415A4"/>
    <w:rsid w:val="00644924"/>
    <w:rsid w:val="00647AFD"/>
    <w:rsid w:val="0065303F"/>
    <w:rsid w:val="00662814"/>
    <w:rsid w:val="00671C07"/>
    <w:rsid w:val="00671FA3"/>
    <w:rsid w:val="00676D43"/>
    <w:rsid w:val="0068072D"/>
    <w:rsid w:val="006861D8"/>
    <w:rsid w:val="00686387"/>
    <w:rsid w:val="00687048"/>
    <w:rsid w:val="0068743A"/>
    <w:rsid w:val="0068789A"/>
    <w:rsid w:val="006879A5"/>
    <w:rsid w:val="00687F26"/>
    <w:rsid w:val="006913AA"/>
    <w:rsid w:val="00692B5E"/>
    <w:rsid w:val="00693F18"/>
    <w:rsid w:val="006A0614"/>
    <w:rsid w:val="006A152B"/>
    <w:rsid w:val="006A1E87"/>
    <w:rsid w:val="006A1F58"/>
    <w:rsid w:val="006A3F6A"/>
    <w:rsid w:val="006B1590"/>
    <w:rsid w:val="006B3AF9"/>
    <w:rsid w:val="006C2118"/>
    <w:rsid w:val="006D4D6A"/>
    <w:rsid w:val="006D54C7"/>
    <w:rsid w:val="006E2F29"/>
    <w:rsid w:val="006F260C"/>
    <w:rsid w:val="007045FF"/>
    <w:rsid w:val="00704C3B"/>
    <w:rsid w:val="00705B25"/>
    <w:rsid w:val="007076AB"/>
    <w:rsid w:val="00713FB3"/>
    <w:rsid w:val="007219BF"/>
    <w:rsid w:val="00726FF1"/>
    <w:rsid w:val="00727EA0"/>
    <w:rsid w:val="007309E0"/>
    <w:rsid w:val="00733BC0"/>
    <w:rsid w:val="00737A99"/>
    <w:rsid w:val="00737C26"/>
    <w:rsid w:val="00740B89"/>
    <w:rsid w:val="007478FB"/>
    <w:rsid w:val="00753E9F"/>
    <w:rsid w:val="007569D1"/>
    <w:rsid w:val="00761688"/>
    <w:rsid w:val="007634FF"/>
    <w:rsid w:val="0076421C"/>
    <w:rsid w:val="0077007C"/>
    <w:rsid w:val="0077010A"/>
    <w:rsid w:val="007720FE"/>
    <w:rsid w:val="00774B97"/>
    <w:rsid w:val="0077603E"/>
    <w:rsid w:val="0079535B"/>
    <w:rsid w:val="007A0950"/>
    <w:rsid w:val="007A2A39"/>
    <w:rsid w:val="007A2C2B"/>
    <w:rsid w:val="007A62D9"/>
    <w:rsid w:val="007A6958"/>
    <w:rsid w:val="007B4ED0"/>
    <w:rsid w:val="007B642B"/>
    <w:rsid w:val="007B7147"/>
    <w:rsid w:val="007C1AEB"/>
    <w:rsid w:val="007C55FC"/>
    <w:rsid w:val="007D06A3"/>
    <w:rsid w:val="007D66B7"/>
    <w:rsid w:val="007D67F7"/>
    <w:rsid w:val="007D6D63"/>
    <w:rsid w:val="007F0127"/>
    <w:rsid w:val="007F1C24"/>
    <w:rsid w:val="007F7FFB"/>
    <w:rsid w:val="008059DC"/>
    <w:rsid w:val="00812066"/>
    <w:rsid w:val="00816786"/>
    <w:rsid w:val="00817535"/>
    <w:rsid w:val="00817DFE"/>
    <w:rsid w:val="008221C8"/>
    <w:rsid w:val="0082296C"/>
    <w:rsid w:val="00836E22"/>
    <w:rsid w:val="00837262"/>
    <w:rsid w:val="00837714"/>
    <w:rsid w:val="00844EC5"/>
    <w:rsid w:val="008502BB"/>
    <w:rsid w:val="008555D7"/>
    <w:rsid w:val="00861821"/>
    <w:rsid w:val="0086360E"/>
    <w:rsid w:val="00864625"/>
    <w:rsid w:val="0087075C"/>
    <w:rsid w:val="00870F43"/>
    <w:rsid w:val="00876EE7"/>
    <w:rsid w:val="0088018F"/>
    <w:rsid w:val="008840D7"/>
    <w:rsid w:val="0088593C"/>
    <w:rsid w:val="00892585"/>
    <w:rsid w:val="008968C7"/>
    <w:rsid w:val="0089784B"/>
    <w:rsid w:val="008A08F8"/>
    <w:rsid w:val="008A41B8"/>
    <w:rsid w:val="008A5D3D"/>
    <w:rsid w:val="008A6E91"/>
    <w:rsid w:val="008A7893"/>
    <w:rsid w:val="008B3DE5"/>
    <w:rsid w:val="008C29DA"/>
    <w:rsid w:val="008C4225"/>
    <w:rsid w:val="008C7C4E"/>
    <w:rsid w:val="008D012A"/>
    <w:rsid w:val="008D1697"/>
    <w:rsid w:val="008D1CA9"/>
    <w:rsid w:val="008D573B"/>
    <w:rsid w:val="008D630C"/>
    <w:rsid w:val="008E0869"/>
    <w:rsid w:val="008E137E"/>
    <w:rsid w:val="008E29A5"/>
    <w:rsid w:val="008E3E6E"/>
    <w:rsid w:val="008F1B0F"/>
    <w:rsid w:val="008F51EE"/>
    <w:rsid w:val="008F7043"/>
    <w:rsid w:val="008F713C"/>
    <w:rsid w:val="009015A0"/>
    <w:rsid w:val="00905A7B"/>
    <w:rsid w:val="00907E48"/>
    <w:rsid w:val="0091561D"/>
    <w:rsid w:val="00920C7F"/>
    <w:rsid w:val="009212FB"/>
    <w:rsid w:val="009264EC"/>
    <w:rsid w:val="009357D2"/>
    <w:rsid w:val="0093731A"/>
    <w:rsid w:val="00937AF2"/>
    <w:rsid w:val="009400BA"/>
    <w:rsid w:val="00940DF5"/>
    <w:rsid w:val="00943C52"/>
    <w:rsid w:val="009454F5"/>
    <w:rsid w:val="00955B92"/>
    <w:rsid w:val="00964268"/>
    <w:rsid w:val="00966D9B"/>
    <w:rsid w:val="00967004"/>
    <w:rsid w:val="00971124"/>
    <w:rsid w:val="00973C0B"/>
    <w:rsid w:val="009A27F5"/>
    <w:rsid w:val="009A7AA6"/>
    <w:rsid w:val="009B5A7D"/>
    <w:rsid w:val="009B7BCA"/>
    <w:rsid w:val="009B7D35"/>
    <w:rsid w:val="009C2572"/>
    <w:rsid w:val="009C2D3B"/>
    <w:rsid w:val="009C3386"/>
    <w:rsid w:val="009D0E1E"/>
    <w:rsid w:val="009D39CF"/>
    <w:rsid w:val="009D564B"/>
    <w:rsid w:val="009D6A1F"/>
    <w:rsid w:val="00A00EB2"/>
    <w:rsid w:val="00A0499B"/>
    <w:rsid w:val="00A06421"/>
    <w:rsid w:val="00A1111C"/>
    <w:rsid w:val="00A12A97"/>
    <w:rsid w:val="00A15247"/>
    <w:rsid w:val="00A21D7E"/>
    <w:rsid w:val="00A24F5B"/>
    <w:rsid w:val="00A26963"/>
    <w:rsid w:val="00A3728E"/>
    <w:rsid w:val="00A51E3E"/>
    <w:rsid w:val="00A53AF6"/>
    <w:rsid w:val="00A62F90"/>
    <w:rsid w:val="00A71F0B"/>
    <w:rsid w:val="00A74270"/>
    <w:rsid w:val="00A770E4"/>
    <w:rsid w:val="00A84714"/>
    <w:rsid w:val="00A86F0B"/>
    <w:rsid w:val="00A87EFE"/>
    <w:rsid w:val="00A92EB0"/>
    <w:rsid w:val="00A95E1C"/>
    <w:rsid w:val="00AA2CEC"/>
    <w:rsid w:val="00AA5F14"/>
    <w:rsid w:val="00AB2B40"/>
    <w:rsid w:val="00AB6F67"/>
    <w:rsid w:val="00AB7131"/>
    <w:rsid w:val="00AD7848"/>
    <w:rsid w:val="00AE1030"/>
    <w:rsid w:val="00AE1ED1"/>
    <w:rsid w:val="00AE512E"/>
    <w:rsid w:val="00AE5562"/>
    <w:rsid w:val="00AF2AAD"/>
    <w:rsid w:val="00B0086A"/>
    <w:rsid w:val="00B10C7D"/>
    <w:rsid w:val="00B41777"/>
    <w:rsid w:val="00B46E05"/>
    <w:rsid w:val="00B51730"/>
    <w:rsid w:val="00B62C95"/>
    <w:rsid w:val="00B62E8C"/>
    <w:rsid w:val="00B66081"/>
    <w:rsid w:val="00B663E5"/>
    <w:rsid w:val="00B73094"/>
    <w:rsid w:val="00B74532"/>
    <w:rsid w:val="00B84805"/>
    <w:rsid w:val="00B8721B"/>
    <w:rsid w:val="00B90FB6"/>
    <w:rsid w:val="00B93BE6"/>
    <w:rsid w:val="00B9588E"/>
    <w:rsid w:val="00BB265A"/>
    <w:rsid w:val="00BB49FE"/>
    <w:rsid w:val="00BB6E0A"/>
    <w:rsid w:val="00BB6FA3"/>
    <w:rsid w:val="00BB7C84"/>
    <w:rsid w:val="00BC60CF"/>
    <w:rsid w:val="00BE0E37"/>
    <w:rsid w:val="00BE3C19"/>
    <w:rsid w:val="00C01B85"/>
    <w:rsid w:val="00C04AB4"/>
    <w:rsid w:val="00C1112F"/>
    <w:rsid w:val="00C11AD5"/>
    <w:rsid w:val="00C11F8B"/>
    <w:rsid w:val="00C12BAE"/>
    <w:rsid w:val="00C15DB8"/>
    <w:rsid w:val="00C175E2"/>
    <w:rsid w:val="00C17FA0"/>
    <w:rsid w:val="00C37080"/>
    <w:rsid w:val="00C412D2"/>
    <w:rsid w:val="00C433A2"/>
    <w:rsid w:val="00C448AB"/>
    <w:rsid w:val="00C65046"/>
    <w:rsid w:val="00C65A39"/>
    <w:rsid w:val="00C8177A"/>
    <w:rsid w:val="00C824EE"/>
    <w:rsid w:val="00C92D46"/>
    <w:rsid w:val="00C93326"/>
    <w:rsid w:val="00C93FB7"/>
    <w:rsid w:val="00CA149B"/>
    <w:rsid w:val="00CA5FCC"/>
    <w:rsid w:val="00CC43C6"/>
    <w:rsid w:val="00CC4909"/>
    <w:rsid w:val="00CD0077"/>
    <w:rsid w:val="00CE0409"/>
    <w:rsid w:val="00CF0E69"/>
    <w:rsid w:val="00CF7FDA"/>
    <w:rsid w:val="00D13AC0"/>
    <w:rsid w:val="00D21678"/>
    <w:rsid w:val="00D22BC5"/>
    <w:rsid w:val="00D243B7"/>
    <w:rsid w:val="00D25DA8"/>
    <w:rsid w:val="00D3497B"/>
    <w:rsid w:val="00D40BE4"/>
    <w:rsid w:val="00D42402"/>
    <w:rsid w:val="00D42652"/>
    <w:rsid w:val="00D44022"/>
    <w:rsid w:val="00D55527"/>
    <w:rsid w:val="00D57986"/>
    <w:rsid w:val="00D64286"/>
    <w:rsid w:val="00D64289"/>
    <w:rsid w:val="00D64700"/>
    <w:rsid w:val="00D66263"/>
    <w:rsid w:val="00D70B90"/>
    <w:rsid w:val="00D73C0C"/>
    <w:rsid w:val="00D74484"/>
    <w:rsid w:val="00D74A6C"/>
    <w:rsid w:val="00D752A9"/>
    <w:rsid w:val="00D759EB"/>
    <w:rsid w:val="00D80716"/>
    <w:rsid w:val="00D846D8"/>
    <w:rsid w:val="00D87520"/>
    <w:rsid w:val="00D90BAF"/>
    <w:rsid w:val="00D918AE"/>
    <w:rsid w:val="00D92808"/>
    <w:rsid w:val="00DA4D6F"/>
    <w:rsid w:val="00DB22F7"/>
    <w:rsid w:val="00DB47F0"/>
    <w:rsid w:val="00DC0AF7"/>
    <w:rsid w:val="00DC76AB"/>
    <w:rsid w:val="00DD4A8E"/>
    <w:rsid w:val="00DE45AF"/>
    <w:rsid w:val="00DE6C83"/>
    <w:rsid w:val="00E001AF"/>
    <w:rsid w:val="00E0620C"/>
    <w:rsid w:val="00E062F7"/>
    <w:rsid w:val="00E13A8B"/>
    <w:rsid w:val="00E147B2"/>
    <w:rsid w:val="00E17AE5"/>
    <w:rsid w:val="00E22959"/>
    <w:rsid w:val="00E23521"/>
    <w:rsid w:val="00E27DC7"/>
    <w:rsid w:val="00E404E4"/>
    <w:rsid w:val="00E41F38"/>
    <w:rsid w:val="00E429B6"/>
    <w:rsid w:val="00E44491"/>
    <w:rsid w:val="00E52A20"/>
    <w:rsid w:val="00E57BE5"/>
    <w:rsid w:val="00E6382A"/>
    <w:rsid w:val="00E64A12"/>
    <w:rsid w:val="00E64E8E"/>
    <w:rsid w:val="00E70468"/>
    <w:rsid w:val="00E803AF"/>
    <w:rsid w:val="00E82FCB"/>
    <w:rsid w:val="00E8385C"/>
    <w:rsid w:val="00E8573A"/>
    <w:rsid w:val="00E85921"/>
    <w:rsid w:val="00E92AAC"/>
    <w:rsid w:val="00E94675"/>
    <w:rsid w:val="00EA2E37"/>
    <w:rsid w:val="00EA3657"/>
    <w:rsid w:val="00EB174A"/>
    <w:rsid w:val="00EC287D"/>
    <w:rsid w:val="00EC3ADE"/>
    <w:rsid w:val="00EC55A1"/>
    <w:rsid w:val="00EC62E3"/>
    <w:rsid w:val="00ED2E95"/>
    <w:rsid w:val="00ED7C0F"/>
    <w:rsid w:val="00EE192F"/>
    <w:rsid w:val="00EE2230"/>
    <w:rsid w:val="00EE22BD"/>
    <w:rsid w:val="00EE42D5"/>
    <w:rsid w:val="00EE7FA8"/>
    <w:rsid w:val="00F005CC"/>
    <w:rsid w:val="00F01B40"/>
    <w:rsid w:val="00F01F9D"/>
    <w:rsid w:val="00F03F31"/>
    <w:rsid w:val="00F07450"/>
    <w:rsid w:val="00F13AB6"/>
    <w:rsid w:val="00F16A76"/>
    <w:rsid w:val="00F27278"/>
    <w:rsid w:val="00F36C1A"/>
    <w:rsid w:val="00F36CCF"/>
    <w:rsid w:val="00F4084F"/>
    <w:rsid w:val="00F4252E"/>
    <w:rsid w:val="00F4276A"/>
    <w:rsid w:val="00F43ACF"/>
    <w:rsid w:val="00F442A1"/>
    <w:rsid w:val="00F4686D"/>
    <w:rsid w:val="00F54D5D"/>
    <w:rsid w:val="00F56709"/>
    <w:rsid w:val="00F5734E"/>
    <w:rsid w:val="00F61EE1"/>
    <w:rsid w:val="00F74AB1"/>
    <w:rsid w:val="00F75561"/>
    <w:rsid w:val="00F762FB"/>
    <w:rsid w:val="00F77726"/>
    <w:rsid w:val="00F840B8"/>
    <w:rsid w:val="00F85718"/>
    <w:rsid w:val="00F90E5F"/>
    <w:rsid w:val="00F91672"/>
    <w:rsid w:val="00F92E15"/>
    <w:rsid w:val="00F955C1"/>
    <w:rsid w:val="00FA0DB0"/>
    <w:rsid w:val="00FA6DE0"/>
    <w:rsid w:val="00FB541D"/>
    <w:rsid w:val="00FC1D1E"/>
    <w:rsid w:val="00FD6E0B"/>
    <w:rsid w:val="00FE0BED"/>
    <w:rsid w:val="00FE1895"/>
    <w:rsid w:val="00FF3A87"/>
    <w:rsid w:val="00FF7A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5B3"/>
  <w15:chartTrackingRefBased/>
  <w15:docId w15:val="{6DE63723-C046-4FA4-AB23-B640EC1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88018F"/>
    <w:rPr>
      <w:color w:val="6E90A0" w:themeColor="text2" w:themeTint="99"/>
      <w:u w:val="single"/>
    </w:rPr>
  </w:style>
  <w:style w:type="paragraph" w:styleId="TOC1">
    <w:name w:val="toc 1"/>
    <w:basedOn w:val="Normal"/>
    <w:next w:val="Normal"/>
    <w:uiPriority w:val="39"/>
    <w:rsid w:val="0088018F"/>
    <w:pPr>
      <w:suppressAutoHyphens/>
      <w:spacing w:after="200" w:line="276" w:lineRule="auto"/>
    </w:pPr>
    <w:rPr>
      <w:rFonts w:ascii="Calibri" w:eastAsia="Calibri" w:hAnsi="Calibri" w:cs="Calibri"/>
      <w:sz w:val="22"/>
      <w:szCs w:val="22"/>
      <w:lang w:val="en-CA" w:eastAsia="ar-SA"/>
    </w:rPr>
  </w:style>
  <w:style w:type="character" w:customStyle="1" w:styleId="apple-converted-space">
    <w:name w:val="apple-converted-space"/>
    <w:basedOn w:val="DefaultParagraphFont"/>
    <w:rsid w:val="00200A40"/>
  </w:style>
  <w:style w:type="paragraph" w:styleId="NormalWeb">
    <w:name w:val="Normal (Web)"/>
    <w:basedOn w:val="Normal"/>
    <w:uiPriority w:val="99"/>
    <w:semiHidden/>
    <w:unhideWhenUsed/>
    <w:rsid w:val="00200A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DDB4D6F7-1BD5-41CA-A301-054FC05D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TzL BDChN</dc:creator>
  <cp:keywords/>
  <cp:lastModifiedBy>TzL BDChN</cp:lastModifiedBy>
  <cp:revision>2</cp:revision>
  <dcterms:created xsi:type="dcterms:W3CDTF">2015-02-24T16:38:00Z</dcterms:created>
  <dcterms:modified xsi:type="dcterms:W3CDTF">2015-02-24T16:38:00Z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